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4367D" w14:textId="77777777" w:rsidR="0077321D" w:rsidRPr="00F84C77" w:rsidRDefault="004D6BB4" w:rsidP="004D6BB4">
      <w:pPr>
        <w:jc w:val="center"/>
        <w:rPr>
          <w:rFonts w:ascii="Arial" w:hAnsi="Arial" w:cs="Arial"/>
          <w:sz w:val="32"/>
        </w:rPr>
      </w:pPr>
      <w:r w:rsidRPr="00F84C77">
        <w:rPr>
          <w:rFonts w:ascii="Arial" w:hAnsi="Arial" w:cs="Arial"/>
          <w:sz w:val="32"/>
        </w:rPr>
        <w:t xml:space="preserve">Téléphone portable </w:t>
      </w:r>
      <w:r w:rsidR="0077321D" w:rsidRPr="00F84C77">
        <w:rPr>
          <w:rFonts w:ascii="Arial" w:hAnsi="Arial" w:cs="Arial"/>
          <w:sz w:val="32"/>
        </w:rPr>
        <w:t xml:space="preserve">à la disposition du </w:t>
      </w:r>
      <w:r w:rsidRPr="00F84C77">
        <w:rPr>
          <w:rFonts w:ascii="Arial" w:hAnsi="Arial" w:cs="Arial"/>
          <w:sz w:val="32"/>
        </w:rPr>
        <w:t xml:space="preserve">secrétariat </w:t>
      </w:r>
    </w:p>
    <w:p w14:paraId="72BB08FD" w14:textId="77777777" w:rsidR="004D6BB4" w:rsidRPr="00F84C77" w:rsidRDefault="004D6BB4" w:rsidP="004D6BB4">
      <w:pPr>
        <w:jc w:val="center"/>
        <w:rPr>
          <w:rFonts w:ascii="Arial" w:hAnsi="Arial" w:cs="Arial"/>
          <w:b/>
          <w:sz w:val="32"/>
        </w:rPr>
      </w:pPr>
      <w:r w:rsidRPr="00F84C77">
        <w:rPr>
          <w:rFonts w:ascii="Arial" w:hAnsi="Arial" w:cs="Arial"/>
          <w:b/>
          <w:sz w:val="32"/>
        </w:rPr>
        <w:t>CMP</w:t>
      </w:r>
      <w:r w:rsidR="0077321D" w:rsidRPr="00F84C77">
        <w:rPr>
          <w:rFonts w:ascii="Arial" w:hAnsi="Arial" w:cs="Arial"/>
          <w:b/>
          <w:sz w:val="32"/>
        </w:rPr>
        <w:t xml:space="preserve"> </w:t>
      </w:r>
      <w:r w:rsidRPr="00F84C77">
        <w:rPr>
          <w:rFonts w:ascii="Arial" w:hAnsi="Arial" w:cs="Arial"/>
          <w:b/>
          <w:sz w:val="32"/>
        </w:rPr>
        <w:t>Le Chardon Bleu</w:t>
      </w:r>
    </w:p>
    <w:p w14:paraId="0C54B8DD" w14:textId="77777777" w:rsidR="004D6BB4" w:rsidRPr="00F84C77" w:rsidRDefault="004D6BB4" w:rsidP="004D6BB4">
      <w:pPr>
        <w:jc w:val="center"/>
        <w:rPr>
          <w:rFonts w:ascii="Arial" w:hAnsi="Arial" w:cs="Arial"/>
          <w:sz w:val="32"/>
        </w:rPr>
      </w:pPr>
      <w:r w:rsidRPr="00F84C77">
        <w:rPr>
          <w:rFonts w:ascii="Arial" w:hAnsi="Arial" w:cs="Arial"/>
          <w:sz w:val="32"/>
        </w:rPr>
        <w:sym w:font="Wingdings 2" w:char="F028"/>
      </w:r>
      <w:r w:rsidRPr="00F84C77">
        <w:rPr>
          <w:rFonts w:ascii="Arial" w:hAnsi="Arial" w:cs="Arial"/>
          <w:sz w:val="32"/>
        </w:rPr>
        <w:t xml:space="preserve"> 06.51.27.30.10</w:t>
      </w:r>
    </w:p>
    <w:p w14:paraId="2944BFF1" w14:textId="77777777" w:rsidR="004F6BD3" w:rsidRDefault="004D6BB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D84493B" wp14:editId="66FA3D9D">
                <wp:simplePos x="0" y="0"/>
                <wp:positionH relativeFrom="column">
                  <wp:posOffset>1290954</wp:posOffset>
                </wp:positionH>
                <wp:positionV relativeFrom="paragraph">
                  <wp:posOffset>662305</wp:posOffset>
                </wp:positionV>
                <wp:extent cx="3162300" cy="5962650"/>
                <wp:effectExtent l="57150" t="57150" r="95250" b="13335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0" cy="5962650"/>
                          <a:chOff x="0" y="0"/>
                          <a:chExt cx="3162300" cy="5962650"/>
                        </a:xfr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1" name="Rectangle à coins arrondis 1"/>
                        <wps:cNvSpPr/>
                        <wps:spPr>
                          <a:xfrm>
                            <a:off x="76200" y="0"/>
                            <a:ext cx="3086100" cy="59626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2514600" y="247650"/>
                            <a:ext cx="238125" cy="2571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5275" y="781050"/>
                            <a:ext cx="2676525" cy="4552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e 6"/>
                        <wpg:cNvGrpSpPr/>
                        <wpg:grpSpPr>
                          <a:xfrm>
                            <a:off x="361950" y="923925"/>
                            <a:ext cx="2543175" cy="4333875"/>
                            <a:chOff x="0" y="0"/>
                            <a:chExt cx="2400300" cy="4171950"/>
                          </a:xfrm>
                        </wpg:grpSpPr>
                        <wpg:grpSp>
                          <wpg:cNvPr id="7" name="Groupe 7"/>
                          <wpg:cNvGrpSpPr/>
                          <wpg:grpSpPr>
                            <a:xfrm>
                              <a:off x="0" y="0"/>
                              <a:ext cx="2400300" cy="3886200"/>
                              <a:chOff x="0" y="0"/>
                              <a:chExt cx="2400300" cy="3886200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333375"/>
                                <a:ext cx="24003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1AA06E" w14:textId="2ED0EE28" w:rsidR="004D6BB4" w:rsidRPr="00C17E80" w:rsidRDefault="004D6BB4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C17E80">
                                    <w:rPr>
                                      <w:b/>
                                      <w:color w:val="000000" w:themeColor="text1"/>
                                    </w:rPr>
                                    <w:t>A :</w:t>
                                  </w: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EB569F">
                                    <w:rPr>
                                      <w:b/>
                                      <w:color w:val="000000" w:themeColor="text1"/>
                                    </w:rPr>
                                    <w:t>Madame CLAUDE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781050"/>
                                <a:ext cx="2400300" cy="310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5FAED7" w14:textId="204D4AA0" w:rsidR="004D6BB4" w:rsidRDefault="004D6BB4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Message :</w:t>
                                  </w:r>
                                </w:p>
                                <w:p w14:paraId="5034AAA6" w14:textId="4759E238" w:rsidR="00EB569F" w:rsidRDefault="00EB569F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Bonjour, </w:t>
                                  </w:r>
                                </w:p>
                                <w:p w14:paraId="5E484E24" w14:textId="2E7F8DB7" w:rsidR="00EB569F" w:rsidRDefault="004F6BD3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À la suite de</w:t>
                                  </w:r>
                                  <w:r w:rsidR="00EB569F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votre annulation</w:t>
                                  </w:r>
                                  <w:r w:rsidR="001A7E4F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="00EB569F">
                                    <w:rPr>
                                      <w:b/>
                                      <w:color w:val="000000" w:themeColor="text1"/>
                                    </w:rPr>
                                    <w:t>je vous pro</w:t>
                                  </w:r>
                                  <w:r w:rsidR="001A7E4F">
                                    <w:rPr>
                                      <w:b/>
                                      <w:color w:val="000000" w:themeColor="text1"/>
                                    </w:rPr>
                                    <w:t>pose</w:t>
                                  </w:r>
                                  <w:r w:rsidR="00EB569F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un prochain rendez-vous</w:t>
                                  </w:r>
                                  <w:r w:rsidR="001A7E4F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EB569F">
                                    <w:rPr>
                                      <w:b/>
                                      <w:color w:val="000000" w:themeColor="text1"/>
                                    </w:rPr>
                                    <w:t>le mercredi 15 mars à 14h30</w:t>
                                  </w:r>
                                  <w:r w:rsidR="001A7E4F">
                                    <w:rPr>
                                      <w:b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0E0EFF95" w14:textId="73ED6289" w:rsidR="00EB569F" w:rsidRDefault="00EB569F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Veuillez me confirmer en répondant à ce sms </w:t>
                                  </w:r>
                                </w:p>
                                <w:p w14:paraId="192FE817" w14:textId="5D332245" w:rsidR="00EB569F" w:rsidRDefault="004F6BD3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Cordialement,</w:t>
                                  </w:r>
                                </w:p>
                                <w:p w14:paraId="33B021C4" w14:textId="5829F910" w:rsidR="004F6BD3" w:rsidRPr="00C17E80" w:rsidRDefault="004F6BD3" w:rsidP="004D6BB4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4F6BD3">
                                    <w:rPr>
                                      <w:b/>
                                      <w:color w:val="000000" w:themeColor="text1"/>
                                    </w:rPr>
                                    <w:t>06.51.27.30.10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24003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9AF862" w14:textId="77777777" w:rsidR="004D6BB4" w:rsidRPr="001E769D" w:rsidRDefault="004D6BB4" w:rsidP="004D6BB4">
                                  <w:pPr>
                                    <w:jc w:val="center"/>
                                    <w:rPr>
                                      <w:b/>
                                      <w:color w:val="595959" w:themeColor="text1" w:themeTint="A6"/>
                                    </w:rPr>
                                  </w:pPr>
                                  <w:r w:rsidRPr="001E769D">
                                    <w:rPr>
                                      <w:b/>
                                      <w:color w:val="595959" w:themeColor="text1" w:themeTint="A6"/>
                                    </w:rPr>
                                    <w:t>Nouveau message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Rectangle 11"/>
                          <wps:cNvSpPr/>
                          <wps:spPr>
                            <a:xfrm>
                              <a:off x="1257300" y="3933825"/>
                              <a:ext cx="11430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CF0E05" w14:textId="77777777" w:rsidR="004D6BB4" w:rsidRPr="001E769D" w:rsidRDefault="004D6BB4" w:rsidP="004D6BB4">
                                <w:pPr>
                                  <w:jc w:val="center"/>
                                  <w:rPr>
                                    <w:b/>
                                    <w:color w:val="595959" w:themeColor="text1" w:themeTint="A6"/>
                                  </w:rPr>
                                </w:pPr>
                                <w:r w:rsidRPr="001E769D">
                                  <w:rPr>
                                    <w:b/>
                                    <w:color w:val="595959" w:themeColor="text1" w:themeTint="A6"/>
                                  </w:rPr>
                                  <w:t>Envoyer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3933825"/>
                              <a:ext cx="120015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F73142" w14:textId="77777777" w:rsidR="004D6BB4" w:rsidRPr="001E769D" w:rsidRDefault="004D6BB4" w:rsidP="004D6BB4">
                                <w:pPr>
                                  <w:jc w:val="center"/>
                                  <w:rPr>
                                    <w:b/>
                                    <w:color w:val="595959" w:themeColor="text1" w:themeTint="A6"/>
                                  </w:rPr>
                                </w:pPr>
                                <w:r w:rsidRPr="001E769D">
                                  <w:rPr>
                                    <w:b/>
                                    <w:color w:val="595959" w:themeColor="text1" w:themeTint="A6"/>
                                  </w:rPr>
                                  <w:t>Annuler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à coins arrondis 14"/>
                        <wps:cNvSpPr/>
                        <wps:spPr>
                          <a:xfrm>
                            <a:off x="1181100" y="371475"/>
                            <a:ext cx="790575" cy="66675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lipse 15"/>
                        <wps:cNvSpPr/>
                        <wps:spPr>
                          <a:xfrm>
                            <a:off x="1371600" y="5457825"/>
                            <a:ext cx="43815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à coins arrondis 16"/>
                        <wps:cNvSpPr/>
                        <wps:spPr>
                          <a:xfrm>
                            <a:off x="1504950" y="5591175"/>
                            <a:ext cx="170089" cy="13335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à coins arrondis 17"/>
                        <wps:cNvSpPr/>
                        <wps:spPr>
                          <a:xfrm rot="16200000">
                            <a:off x="-152400" y="819150"/>
                            <a:ext cx="371475" cy="66676"/>
                          </a:xfrm>
                          <a:prstGeom prst="round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4493B" id="Groupe 19" o:spid="_x0000_s1026" style="position:absolute;margin-left:101.65pt;margin-top:52.15pt;width:249pt;height:469.5pt;z-index:251671552" coordsize="31623,5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">
                <v:roundrect id="Rectangle à coins arrondis 1" o:spid="_x0000_s1027" style="position:absolute;left:762;width:30861;height:596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" fillcolor="white [3212]" strokecolor="black [3213]" strokeweight="6pt"/>
                <v:oval id="Ellipse 3" o:spid="_x0000_s1028" style="position:absolute;left:25146;top:2476;width:2381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" fillcolor="white [3212]" strokecolor="black [3213]" strokeweight="6pt"/>
                <v:rect id="Rectangle 13" o:spid="_x0000_s1029" style="position:absolute;left:2952;top:7810;width:26766;height:4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" fillcolor="white [3212]" strokecolor="black [3213]" strokeweight="3pt"/>
                <v:group id="Groupe 6" o:spid="_x0000_s1030" style="position:absolute;left:3619;top:9239;width:25432;height:43339" coordsize="24003,41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7" o:spid="_x0000_s1031" style="position:absolute;width:24003;height:38862" coordsize="24003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8" o:spid="_x0000_s1032" style="position:absolute;top:3333;width:24003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" fillcolor="white [3212]" strokecolor="black [3213]" strokeweight=".25pt">
                      <v:textbox>
                        <w:txbxContent>
                          <w:p w14:paraId="291AA06E" w14:textId="2ED0EE28" w:rsidR="004D6BB4" w:rsidRPr="00C17E80" w:rsidRDefault="004D6BB4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17E80">
                              <w:rPr>
                                <w:b/>
                                <w:color w:val="000000" w:themeColor="text1"/>
                              </w:rPr>
                              <w:t>A :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EB569F">
                              <w:rPr>
                                <w:b/>
                                <w:color w:val="000000" w:themeColor="text1"/>
                              </w:rPr>
                              <w:t>Madame CLAUDE</w:t>
                            </w:r>
                          </w:p>
                        </w:txbxContent>
                      </v:textbox>
                    </v:rect>
                    <v:rect id="Rectangle 9" o:spid="_x0000_s1033" style="position:absolute;top:7810;width:24003;height:31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" fillcolor="white [3212]" strokecolor="black [3213]" strokeweight=".25pt">
                      <v:textbox>
                        <w:txbxContent>
                          <w:p w14:paraId="1A5FAED7" w14:textId="204D4AA0" w:rsidR="004D6BB4" w:rsidRDefault="004D6BB4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Message :</w:t>
                            </w:r>
                          </w:p>
                          <w:p w14:paraId="5034AAA6" w14:textId="4759E238" w:rsidR="00EB569F" w:rsidRDefault="00EB569F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Bonjour, </w:t>
                            </w:r>
                          </w:p>
                          <w:p w14:paraId="5E484E24" w14:textId="2E7F8DB7" w:rsidR="00EB569F" w:rsidRDefault="004F6BD3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À la suite de</w:t>
                            </w:r>
                            <w:r w:rsidR="00EB569F">
                              <w:rPr>
                                <w:b/>
                                <w:color w:val="000000" w:themeColor="text1"/>
                              </w:rPr>
                              <w:t xml:space="preserve"> votre annulation</w:t>
                            </w:r>
                            <w:r w:rsidR="001A7E4F">
                              <w:rPr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r w:rsidR="00EB569F">
                              <w:rPr>
                                <w:b/>
                                <w:color w:val="000000" w:themeColor="text1"/>
                              </w:rPr>
                              <w:t>je vous pro</w:t>
                            </w:r>
                            <w:r w:rsidR="001A7E4F">
                              <w:rPr>
                                <w:b/>
                                <w:color w:val="000000" w:themeColor="text1"/>
                              </w:rPr>
                              <w:t>pose</w:t>
                            </w:r>
                            <w:r w:rsidR="00EB569F">
                              <w:rPr>
                                <w:b/>
                                <w:color w:val="000000" w:themeColor="text1"/>
                              </w:rPr>
                              <w:t xml:space="preserve"> un prochain rendez-vous</w:t>
                            </w:r>
                            <w:r w:rsidR="001A7E4F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EB569F">
                              <w:rPr>
                                <w:b/>
                                <w:color w:val="000000" w:themeColor="text1"/>
                              </w:rPr>
                              <w:t>le mercredi 15 mars à 14h30</w:t>
                            </w:r>
                            <w:r w:rsidR="001A7E4F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  <w:p w14:paraId="0E0EFF95" w14:textId="73ED6289" w:rsidR="00EB569F" w:rsidRDefault="00EB569F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Veuillez me confirmer en répondant à ce sms </w:t>
                            </w:r>
                          </w:p>
                          <w:p w14:paraId="192FE817" w14:textId="5D332245" w:rsidR="00EB569F" w:rsidRDefault="004F6BD3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Cordialement,</w:t>
                            </w:r>
                          </w:p>
                          <w:p w14:paraId="33B021C4" w14:textId="5829F910" w:rsidR="004F6BD3" w:rsidRPr="00C17E80" w:rsidRDefault="004F6BD3" w:rsidP="004D6BB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4F6BD3">
                              <w:rPr>
                                <w:b/>
                                <w:color w:val="000000" w:themeColor="text1"/>
                              </w:rPr>
                              <w:t>06.51.27.30.10</w:t>
                            </w:r>
                          </w:p>
                        </w:txbxContent>
                      </v:textbox>
                    </v:rect>
                    <v:rect id="Rectangle 10" o:spid="_x0000_s1034" style="position:absolute;width:24003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" fillcolor="white [3212]" strokecolor="black [3213]" strokeweight=".25pt">
                      <v:textbox>
                        <w:txbxContent>
                          <w:p w14:paraId="539AF862" w14:textId="77777777" w:rsidR="004D6BB4" w:rsidRPr="001E769D" w:rsidRDefault="004D6BB4" w:rsidP="004D6BB4">
                            <w:pPr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1E769D">
                              <w:rPr>
                                <w:b/>
                                <w:color w:val="595959" w:themeColor="text1" w:themeTint="A6"/>
                              </w:rPr>
                              <w:t>Nouveau message</w:t>
                            </w:r>
                          </w:p>
                        </w:txbxContent>
                      </v:textbox>
                    </v:rect>
                  </v:group>
                  <v:rect id="Rectangle 11" o:spid="_x0000_s1035" style="position:absolute;left:12573;top:39338;width:11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" fillcolor="white [3212]" strokecolor="black [3213]" strokeweight=".25pt">
                    <v:textbox>
                      <w:txbxContent>
                        <w:p w14:paraId="1ECF0E05" w14:textId="77777777" w:rsidR="004D6BB4" w:rsidRPr="001E769D" w:rsidRDefault="004D6BB4" w:rsidP="004D6BB4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</w:rPr>
                          </w:pPr>
                          <w:r w:rsidRPr="001E769D">
                            <w:rPr>
                              <w:b/>
                              <w:color w:val="595959" w:themeColor="text1" w:themeTint="A6"/>
                            </w:rPr>
                            <w:t>Envoyer</w:t>
                          </w:r>
                        </w:p>
                      </w:txbxContent>
                    </v:textbox>
                  </v:rect>
                  <v:rect id="Rectangle 12" o:spid="_x0000_s1036" style="position:absolute;top:39338;width:12001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" fillcolor="white [3212]" strokecolor="black [3213]" strokeweight=".25pt">
                    <v:textbox>
                      <w:txbxContent>
                        <w:p w14:paraId="70F73142" w14:textId="77777777" w:rsidR="004D6BB4" w:rsidRPr="001E769D" w:rsidRDefault="004D6BB4" w:rsidP="004D6BB4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</w:rPr>
                          </w:pPr>
                          <w:r w:rsidRPr="001E769D">
                            <w:rPr>
                              <w:b/>
                              <w:color w:val="595959" w:themeColor="text1" w:themeTint="A6"/>
                            </w:rPr>
                            <w:t>Annuler</w:t>
                          </w:r>
                        </w:p>
                      </w:txbxContent>
                    </v:textbox>
                  </v:rect>
                </v:group>
                <v:roundrect id="Rectangle à coins arrondis 14" o:spid="_x0000_s1037" style="position:absolute;left:11811;top:3714;width:7905;height: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" fillcolor="black [3213]" strokecolor="black [3213]" strokeweight="2pt"/>
                <v:oval id="Ellipse 15" o:spid="_x0000_s1038" style="position:absolute;left:13716;top:54578;width:438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" fillcolor="white [3212]" strokecolor="black [3213]" strokeweight="1pt">
                  <v:shadow on="t" color="black" opacity="26214f" origin="-.5" offset="3pt,0"/>
                </v:oval>
                <v:roundrect id="Rectangle à coins arrondis 16" o:spid="_x0000_s1039" style="position:absolute;left:15049;top:55911;width:1701;height:1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" fillcolor="white [3212]" strokecolor="#bfbfbf [2412]" strokeweight=".25pt"/>
                <v:roundrect id="Rectangle à coins arrondis 17" o:spid="_x0000_s1040" style="position:absolute;left:-1525;top:8192;width:3715;height:666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" fillcolor="black [3213]" strokecolor="black [3213]" strokeweight="2pt"/>
              </v:group>
            </w:pict>
          </mc:Fallback>
        </mc:AlternateContent>
      </w:r>
    </w:p>
    <w:sectPr w:rsidR="009E6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9F"/>
    <w:rsid w:val="001A7E4F"/>
    <w:rsid w:val="001E54BD"/>
    <w:rsid w:val="004322A3"/>
    <w:rsid w:val="004D6BB4"/>
    <w:rsid w:val="004F6BD3"/>
    <w:rsid w:val="0077321D"/>
    <w:rsid w:val="008871B3"/>
    <w:rsid w:val="009A0E21"/>
    <w:rsid w:val="00EA5BEC"/>
    <w:rsid w:val="00EB569F"/>
    <w:rsid w:val="00F8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9841"/>
  <w15:docId w15:val="{73094CB5-D25C-45B7-8CFC-14D388B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73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\ECF%203\modeles\matrice_SMS_CM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matrice_SMS_CMP</Template>
  <TotalTime>10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64010-56-08</cp:lastModifiedBy>
  <cp:revision>5</cp:revision>
  <cp:lastPrinted>2018-02-12T11:03:00Z</cp:lastPrinted>
  <dcterms:created xsi:type="dcterms:W3CDTF">2024-11-14T17:17:00Z</dcterms:created>
  <dcterms:modified xsi:type="dcterms:W3CDTF">2024-11-21T15:50:00Z</dcterms:modified>
</cp:coreProperties>
</file>