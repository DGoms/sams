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43"/>
        <w:gridCol w:w="3009"/>
      </w:tblGrid>
      <w:tr w:rsidR="00EE57F4" w:rsidRPr="006174EE" w14:paraId="0C456A64" w14:textId="77777777" w:rsidTr="00EE57F4">
        <w:trPr>
          <w:trHeight w:val="1170"/>
        </w:trPr>
        <w:tc>
          <w:tcPr>
            <w:tcW w:w="3070" w:type="dxa"/>
          </w:tcPr>
          <w:p w14:paraId="131BEBBF" w14:textId="77777777" w:rsidR="00EE57F4" w:rsidRPr="006174EE" w:rsidRDefault="00D05670" w:rsidP="00EE57F4">
            <w:pPr>
              <w:jc w:val="center"/>
              <w:rPr>
                <w:highlight w:val="yellow"/>
              </w:rPr>
            </w:pPr>
            <w:r w:rsidRPr="006174EE">
              <w:rPr>
                <w:noProof/>
                <w:highlight w:val="yellow"/>
                <w:lang w:eastAsia="fr-FR"/>
              </w:rPr>
              <w:drawing>
                <wp:inline distT="0" distB="0" distL="0" distR="0" wp14:anchorId="755676AE" wp14:editId="1113DF22">
                  <wp:extent cx="792480" cy="786384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Merge w:val="restart"/>
            <w:vAlign w:val="center"/>
          </w:tcPr>
          <w:p w14:paraId="312FA846" w14:textId="77777777" w:rsidR="00EE57F4" w:rsidRPr="006174EE" w:rsidRDefault="00EE57F4" w:rsidP="00EE57F4">
            <w:pPr>
              <w:jc w:val="center"/>
              <w:rPr>
                <w:b/>
                <w:sz w:val="72"/>
                <w:highlight w:val="yellow"/>
              </w:rPr>
            </w:pPr>
            <w:r w:rsidRPr="006174EE">
              <w:rPr>
                <w:b/>
                <w:sz w:val="72"/>
                <w:highlight w:val="yellow"/>
              </w:rPr>
              <w:t>MEMO</w:t>
            </w:r>
          </w:p>
        </w:tc>
        <w:tc>
          <w:tcPr>
            <w:tcW w:w="3071" w:type="dxa"/>
            <w:vAlign w:val="center"/>
          </w:tcPr>
          <w:p w14:paraId="0C574D84" w14:textId="129065CD" w:rsidR="00EE57F4" w:rsidRPr="006174EE" w:rsidRDefault="00EE57F4" w:rsidP="00D05670">
            <w:pPr>
              <w:jc w:val="center"/>
              <w:rPr>
                <w:highlight w:val="yellow"/>
              </w:rPr>
            </w:pPr>
            <w:r w:rsidRPr="006174EE">
              <w:rPr>
                <w:highlight w:val="yellow"/>
              </w:rPr>
              <w:t xml:space="preserve">Expéditeur : </w:t>
            </w:r>
            <w:r w:rsidR="00196E8A" w:rsidRPr="006174EE">
              <w:rPr>
                <w:highlight w:val="yellow"/>
              </w:rPr>
              <w:t>Mme Catherine</w:t>
            </w:r>
          </w:p>
        </w:tc>
      </w:tr>
      <w:tr w:rsidR="00EE57F4" w14:paraId="336FE30F" w14:textId="77777777" w:rsidTr="00EE57F4">
        <w:trPr>
          <w:trHeight w:val="1170"/>
        </w:trPr>
        <w:tc>
          <w:tcPr>
            <w:tcW w:w="3070" w:type="dxa"/>
            <w:vAlign w:val="center"/>
          </w:tcPr>
          <w:p w14:paraId="5E0F42F6" w14:textId="45CF8846" w:rsidR="00EE57F4" w:rsidRPr="006174EE" w:rsidRDefault="00EE57F4" w:rsidP="00D05670">
            <w:pPr>
              <w:jc w:val="center"/>
              <w:rPr>
                <w:highlight w:val="yellow"/>
              </w:rPr>
            </w:pPr>
            <w:r w:rsidRPr="006174EE">
              <w:rPr>
                <w:highlight w:val="yellow"/>
              </w:rPr>
              <w:t xml:space="preserve">Date : </w:t>
            </w:r>
            <w:r w:rsidR="00196E8A" w:rsidRPr="006174EE">
              <w:rPr>
                <w:highlight w:val="yellow"/>
              </w:rPr>
              <w:t>06/03/N</w:t>
            </w:r>
          </w:p>
        </w:tc>
        <w:tc>
          <w:tcPr>
            <w:tcW w:w="3071" w:type="dxa"/>
            <w:vMerge/>
          </w:tcPr>
          <w:p w14:paraId="0A88BFE5" w14:textId="77777777" w:rsidR="00EE57F4" w:rsidRPr="006174EE" w:rsidRDefault="00EE57F4">
            <w:pPr>
              <w:rPr>
                <w:highlight w:val="yellow"/>
              </w:rPr>
            </w:pPr>
          </w:p>
        </w:tc>
        <w:tc>
          <w:tcPr>
            <w:tcW w:w="3071" w:type="dxa"/>
            <w:vAlign w:val="center"/>
          </w:tcPr>
          <w:p w14:paraId="3B367694" w14:textId="3DCC7D45" w:rsidR="00EE57F4" w:rsidRDefault="00EE57F4" w:rsidP="00D05670">
            <w:pPr>
              <w:jc w:val="center"/>
            </w:pPr>
            <w:r w:rsidRPr="006174EE">
              <w:rPr>
                <w:highlight w:val="yellow"/>
              </w:rPr>
              <w:t xml:space="preserve">Destinataire : </w:t>
            </w:r>
            <w:r w:rsidR="003C6DC9" w:rsidRPr="006174EE">
              <w:rPr>
                <w:highlight w:val="yellow"/>
              </w:rPr>
              <w:t>Mme SILVA D’OREGO Rosa</w:t>
            </w:r>
          </w:p>
        </w:tc>
      </w:tr>
    </w:tbl>
    <w:p w14:paraId="66668160" w14:textId="77777777" w:rsidR="007B636A" w:rsidRDefault="007B636A"/>
    <w:p w14:paraId="057E324B" w14:textId="0229F397" w:rsidR="00996418" w:rsidRDefault="00996418">
      <w:r w:rsidRPr="00996418">
        <w:rPr>
          <w:u w:val="single"/>
        </w:rPr>
        <w:t>Objet</w:t>
      </w:r>
      <w:r>
        <w:t xml:space="preserve"> : </w:t>
      </w:r>
      <w:r w:rsidR="00B176AD">
        <w:t xml:space="preserve">Réponse à une candidature </w:t>
      </w:r>
    </w:p>
    <w:p w14:paraId="6FE3E1B1" w14:textId="77777777" w:rsidR="006607DF" w:rsidRDefault="006607DF"/>
    <w:p w14:paraId="326EDA10" w14:textId="4A27B1FC" w:rsidR="00B176AD" w:rsidRDefault="006607DF">
      <w:r>
        <w:t>Bonjour</w:t>
      </w:r>
      <w:r w:rsidR="00B176AD">
        <w:t xml:space="preserve">, </w:t>
      </w:r>
    </w:p>
    <w:p w14:paraId="7D2E8C4D" w14:textId="41A23317" w:rsidR="00B176AD" w:rsidRDefault="00B176AD">
      <w:r>
        <w:t>Nous</w:t>
      </w:r>
      <w:r w:rsidR="00196E8A">
        <w:t xml:space="preserve"> accu</w:t>
      </w:r>
      <w:r w:rsidR="00196E8A" w:rsidRPr="006174EE">
        <w:rPr>
          <w:highlight w:val="yellow"/>
        </w:rPr>
        <w:t>so</w:t>
      </w:r>
      <w:r w:rsidR="00196E8A">
        <w:t xml:space="preserve">ns réception de </w:t>
      </w:r>
      <w:r w:rsidR="00196E8A" w:rsidRPr="006174EE">
        <w:rPr>
          <w:highlight w:val="yellow"/>
        </w:rPr>
        <w:t>votre demande de candidature</w:t>
      </w:r>
      <w:r w:rsidR="00196E8A">
        <w:t xml:space="preserve"> pour le poste de ASH.</w:t>
      </w:r>
    </w:p>
    <w:p w14:paraId="2800D55C" w14:textId="2FBEFD0B" w:rsidR="00B176AD" w:rsidRDefault="00196E8A">
      <w:r>
        <w:t xml:space="preserve">Malheureusement, </w:t>
      </w:r>
      <w:r w:rsidR="00B176AD">
        <w:t>aucun</w:t>
      </w:r>
      <w:r>
        <w:t xml:space="preserve"> </w:t>
      </w:r>
      <w:r w:rsidR="00B176AD">
        <w:t xml:space="preserve">poste </w:t>
      </w:r>
      <w:r w:rsidRPr="006174EE">
        <w:rPr>
          <w:highlight w:val="yellow"/>
        </w:rPr>
        <w:t>n’a</w:t>
      </w:r>
      <w:r w:rsidR="00B176AD" w:rsidRPr="006174EE">
        <w:rPr>
          <w:highlight w:val="yellow"/>
        </w:rPr>
        <w:t xml:space="preserve"> </w:t>
      </w:r>
      <w:r w:rsidR="00B176AD">
        <w:t>pouvoir pour l’instant</w:t>
      </w:r>
      <w:r>
        <w:t>.</w:t>
      </w:r>
    </w:p>
    <w:p w14:paraId="3E74CC95" w14:textId="1BD24995" w:rsidR="00B176AD" w:rsidRPr="006174EE" w:rsidRDefault="00196E8A">
      <w:pPr>
        <w:rPr>
          <w:b/>
          <w:bCs/>
          <w:color w:val="FF0000"/>
        </w:rPr>
      </w:pPr>
      <w:r>
        <w:t xml:space="preserve">Néanmoins, </w:t>
      </w:r>
      <w:r w:rsidR="006607DF">
        <w:t xml:space="preserve">si vous nous autorisez à conserver votre candidature, nous nous ferons un plaisir de vous recontacter lorsqu’un poste sera </w:t>
      </w:r>
      <w:proofErr w:type="spellStart"/>
      <w:proofErr w:type="gramStart"/>
      <w:r w:rsidR="006607DF">
        <w:t>vacant</w:t>
      </w:r>
      <w:r w:rsidR="006607DF" w:rsidRPr="006174EE">
        <w:rPr>
          <w:b/>
          <w:bCs/>
          <w:color w:val="FF0000"/>
        </w:rPr>
        <w:t>.</w:t>
      </w:r>
      <w:r w:rsidR="006174EE" w:rsidRPr="006174EE">
        <w:rPr>
          <w:b/>
          <w:bCs/>
          <w:color w:val="FF0000"/>
        </w:rPr>
        <w:t>bien</w:t>
      </w:r>
      <w:proofErr w:type="spellEnd"/>
      <w:proofErr w:type="gramEnd"/>
    </w:p>
    <w:p w14:paraId="739B79F0" w14:textId="1CA2694F" w:rsidR="00196E8A" w:rsidRDefault="00196E8A">
      <w:r>
        <w:t>Bien cordialement</w:t>
      </w:r>
    </w:p>
    <w:p w14:paraId="1DAEC3C8" w14:textId="5B1A90F5" w:rsidR="00196E8A" w:rsidRDefault="00196E8A">
      <w:r w:rsidRPr="006174EE">
        <w:rPr>
          <w:highlight w:val="yellow"/>
        </w:rPr>
        <w:t>La secrétaire</w:t>
      </w:r>
      <w:r>
        <w:t xml:space="preserve"> </w:t>
      </w:r>
    </w:p>
    <w:p w14:paraId="25380077" w14:textId="70F42B32" w:rsidR="00196E8A" w:rsidRDefault="00196E8A">
      <w:r w:rsidRPr="006174EE">
        <w:rPr>
          <w:highlight w:val="yellow"/>
        </w:rPr>
        <w:t>Mme Catherine</w:t>
      </w:r>
      <w:r>
        <w:t xml:space="preserve"> </w:t>
      </w:r>
    </w:p>
    <w:p w14:paraId="555C28BC" w14:textId="77777777" w:rsidR="00996418" w:rsidRDefault="00996418"/>
    <w:p w14:paraId="4B9384B2" w14:textId="77777777" w:rsidR="00DF15EB" w:rsidRDefault="00DF15EB"/>
    <w:sectPr w:rsidR="00DF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B3CF" w14:textId="77777777" w:rsidR="00737EE2" w:rsidRDefault="00737EE2" w:rsidP="00EE57F4">
      <w:pPr>
        <w:spacing w:after="0" w:line="240" w:lineRule="auto"/>
      </w:pPr>
      <w:r>
        <w:separator/>
      </w:r>
    </w:p>
  </w:endnote>
  <w:endnote w:type="continuationSeparator" w:id="0">
    <w:p w14:paraId="66F2A33F" w14:textId="77777777" w:rsidR="00737EE2" w:rsidRDefault="00737EE2" w:rsidP="00E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9071" w14:textId="77777777" w:rsidR="00737EE2" w:rsidRDefault="00737EE2" w:rsidP="00EE57F4">
      <w:pPr>
        <w:spacing w:after="0" w:line="240" w:lineRule="auto"/>
      </w:pPr>
      <w:r>
        <w:separator/>
      </w:r>
    </w:p>
  </w:footnote>
  <w:footnote w:type="continuationSeparator" w:id="0">
    <w:p w14:paraId="6D0C0053" w14:textId="77777777" w:rsidR="00737EE2" w:rsidRDefault="00737EE2" w:rsidP="00E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6A8"/>
    <w:multiLevelType w:val="hybridMultilevel"/>
    <w:tmpl w:val="36A0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960F0"/>
    <w:multiLevelType w:val="hybridMultilevel"/>
    <w:tmpl w:val="20B632E4"/>
    <w:lvl w:ilvl="0" w:tplc="D3F6235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C9"/>
    <w:rsid w:val="00040703"/>
    <w:rsid w:val="000738CE"/>
    <w:rsid w:val="000A21D7"/>
    <w:rsid w:val="00163811"/>
    <w:rsid w:val="0018727F"/>
    <w:rsid w:val="00196E8A"/>
    <w:rsid w:val="001B7EB9"/>
    <w:rsid w:val="003C6DC9"/>
    <w:rsid w:val="004005FE"/>
    <w:rsid w:val="00527451"/>
    <w:rsid w:val="006174EE"/>
    <w:rsid w:val="006607DF"/>
    <w:rsid w:val="00737EE2"/>
    <w:rsid w:val="0076290A"/>
    <w:rsid w:val="00786BCF"/>
    <w:rsid w:val="007B636A"/>
    <w:rsid w:val="007C595B"/>
    <w:rsid w:val="00843460"/>
    <w:rsid w:val="008F00AA"/>
    <w:rsid w:val="00996418"/>
    <w:rsid w:val="00A33526"/>
    <w:rsid w:val="00B176AD"/>
    <w:rsid w:val="00B94990"/>
    <w:rsid w:val="00C45F40"/>
    <w:rsid w:val="00D05670"/>
    <w:rsid w:val="00D65B26"/>
    <w:rsid w:val="00DF15EB"/>
    <w:rsid w:val="00EE57F4"/>
    <w:rsid w:val="00F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9CD43"/>
  <w15:docId w15:val="{EE5E9C3F-E56B-44EA-BE9B-5485177B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7F4"/>
  </w:style>
  <w:style w:type="paragraph" w:styleId="Pieddepage">
    <w:name w:val="footer"/>
    <w:basedOn w:val="Normal"/>
    <w:link w:val="Pieddepag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7F4"/>
  </w:style>
  <w:style w:type="paragraph" w:styleId="Textedebulles">
    <w:name w:val="Balloon Text"/>
    <w:basedOn w:val="Normal"/>
    <w:link w:val="TextedebullesCar"/>
    <w:uiPriority w:val="99"/>
    <w:semiHidden/>
    <w:unhideWhenUsed/>
    <w:rsid w:val="00EE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F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\Mod&#232;le_M&#233;m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640E2F952240B4A38E86C8ACBA9F" ma:contentTypeVersion="15" ma:contentTypeDescription="Crée un document." ma:contentTypeScope="" ma:versionID="44aa417462a6c1bc444549aa42de1179">
  <xsd:schema xmlns:xsd="http://www.w3.org/2001/XMLSchema" xmlns:xs="http://www.w3.org/2001/XMLSchema" xmlns:p="http://schemas.microsoft.com/office/2006/metadata/properties" xmlns:ns2="d854411d-a5c4-470a-841b-aa7ed6067c1e" xmlns:ns3="53372cdc-95f2-48c2-b74f-fcbdb6385db9" targetNamespace="http://schemas.microsoft.com/office/2006/metadata/properties" ma:root="true" ma:fieldsID="4b52b1057d7c206514b07117f2fc5dc8" ns2:_="" ns3:_="">
    <xsd:import namespace="d854411d-a5c4-470a-841b-aa7ed6067c1e"/>
    <xsd:import namespace="53372cdc-95f2-48c2-b74f-fcbdb6385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4411d-a5c4-470a-841b-aa7ed606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72cdc-95f2-48c2-b74f-fcbdb6385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5dd2540-359f-4331-950c-e3dfd484d1e9}" ma:internalName="TaxCatchAll" ma:showField="CatchAllData" ma:web="53372cdc-95f2-48c2-b74f-fcbdb6385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54411d-a5c4-470a-841b-aa7ed6067c1e">
      <Terms xmlns="http://schemas.microsoft.com/office/infopath/2007/PartnerControls"/>
    </lcf76f155ced4ddcb4097134ff3c332f>
    <TaxCatchAll xmlns="53372cdc-95f2-48c2-b74f-fcbdb6385db9" xsi:nil="true"/>
  </documentManagement>
</p:properties>
</file>

<file path=customXml/itemProps1.xml><?xml version="1.0" encoding="utf-8"?>
<ds:datastoreItem xmlns:ds="http://schemas.openxmlformats.org/officeDocument/2006/customXml" ds:itemID="{EAF465FD-D8BA-49E6-9687-7534A83C9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9B8DA0-5858-4DF9-879E-20E42E296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4411d-a5c4-470a-841b-aa7ed6067c1e"/>
    <ds:schemaRef ds:uri="53372cdc-95f2-48c2-b74f-fcbdb6385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C3B29-50A3-403B-9973-4D952C033730}">
  <ds:schemaRefs>
    <ds:schemaRef ds:uri="http://schemas.microsoft.com/office/2006/metadata/properties"/>
    <ds:schemaRef ds:uri="http://schemas.microsoft.com/office/infopath/2007/PartnerControls"/>
    <ds:schemaRef ds:uri="d854411d-a5c4-470a-841b-aa7ed6067c1e"/>
    <ds:schemaRef ds:uri="53372cdc-95f2-48c2-b74f-fcbdb6385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Modèle_Mémo.dotx</Template>
  <TotalTime>23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5</cp:revision>
  <dcterms:created xsi:type="dcterms:W3CDTF">2024-07-26T06:51:00Z</dcterms:created>
  <dcterms:modified xsi:type="dcterms:W3CDTF">2024-08-08T17:26:00Z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0x010100BEB4640E2F952240B4A38E86C8ACBA9F</vt:lpwstr>
  </property>
  <property fmtid="{D5CDD505-2E9C-101B-9397-08002B2CF9AE}" pid="3" name="Order">
    <vt:r8>6786100</vt:r8>
  </property>
</Properties>
</file>