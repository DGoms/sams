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4E80" w14:textId="354277D4" w:rsidR="00C658E3" w:rsidRPr="00C658E3" w:rsidRDefault="00C658E3" w:rsidP="00C658E3">
      <w:pPr>
        <w:pBdr>
          <w:bottom w:val="single" w:sz="18" w:space="1" w:color="000000"/>
        </w:pBdr>
        <w:tabs>
          <w:tab w:val="left" w:pos="2268"/>
          <w:tab w:val="left" w:pos="5954"/>
        </w:tabs>
        <w:rPr>
          <w:rFonts w:ascii="Arial" w:hAnsi="Arial" w:cs="Arial"/>
          <w:sz w:val="22"/>
          <w:szCs w:val="22"/>
        </w:rPr>
      </w:pPr>
      <w:r w:rsidRPr="00C658E3">
        <w:rPr>
          <w:rFonts w:ascii="Arial" w:hAnsi="Arial" w:cs="Arial"/>
          <w:sz w:val="22"/>
          <w:szCs w:val="22"/>
        </w:rPr>
        <w:t>De</w:t>
      </w:r>
      <w:r w:rsidR="00B609EE">
        <w:rPr>
          <w:rFonts w:ascii="Arial" w:hAnsi="Arial" w:cs="Arial"/>
          <w:sz w:val="22"/>
          <w:szCs w:val="22"/>
        </w:rPr>
        <w:t xml:space="preserve"> </w:t>
      </w:r>
      <w:r w:rsidRPr="00C658E3">
        <w:rPr>
          <w:rFonts w:ascii="Arial" w:hAnsi="Arial" w:cs="Arial"/>
          <w:sz w:val="22"/>
          <w:szCs w:val="22"/>
        </w:rPr>
        <w:t xml:space="preserve">: </w:t>
      </w:r>
      <w:r w:rsidR="00B609EE">
        <w:rPr>
          <w:rFonts w:ascii="Arial" w:hAnsi="Arial" w:cs="Arial"/>
          <w:sz w:val="22"/>
          <w:szCs w:val="22"/>
        </w:rPr>
        <w:t>contact@cmp-chardonbleu.com</w:t>
      </w:r>
      <w:r>
        <w:rPr>
          <w:rFonts w:ascii="Arial" w:hAnsi="Arial" w:cs="Arial"/>
          <w:sz w:val="22"/>
          <w:szCs w:val="22"/>
        </w:rPr>
        <w:tab/>
      </w:r>
    </w:p>
    <w:p w14:paraId="172B5114" w14:textId="77777777" w:rsidR="00C658E3" w:rsidRPr="00C658E3" w:rsidRDefault="00C658E3" w:rsidP="00C658E3">
      <w:pPr>
        <w:rPr>
          <w:rFonts w:ascii="Arial" w:hAnsi="Arial" w:cs="Arial"/>
          <w:sz w:val="22"/>
          <w:szCs w:val="22"/>
        </w:rPr>
      </w:pPr>
    </w:p>
    <w:p w14:paraId="73D2382A" w14:textId="7C58F0FB" w:rsidR="00C658E3" w:rsidRPr="00C658E3" w:rsidRDefault="00C658E3" w:rsidP="00C658E3">
      <w:pPr>
        <w:tabs>
          <w:tab w:val="left" w:pos="2268"/>
          <w:tab w:val="left" w:pos="5954"/>
        </w:tabs>
        <w:spacing w:line="360" w:lineRule="auto"/>
        <w:rPr>
          <w:rFonts w:ascii="Arial" w:hAnsi="Arial" w:cs="Arial"/>
          <w:sz w:val="22"/>
          <w:szCs w:val="22"/>
        </w:rPr>
      </w:pPr>
      <w:r w:rsidRPr="00C658E3">
        <w:rPr>
          <w:rFonts w:ascii="Arial" w:hAnsi="Arial" w:cs="Arial"/>
          <w:sz w:val="22"/>
          <w:szCs w:val="22"/>
        </w:rPr>
        <w:t>Envoyé</w:t>
      </w:r>
      <w:r>
        <w:rPr>
          <w:rFonts w:ascii="Arial" w:hAnsi="Arial" w:cs="Arial"/>
          <w:sz w:val="22"/>
          <w:szCs w:val="22"/>
        </w:rPr>
        <w:t xml:space="preserve"> le </w:t>
      </w:r>
      <w:r w:rsidRPr="00C658E3">
        <w:rPr>
          <w:rFonts w:ascii="Arial" w:hAnsi="Arial" w:cs="Arial"/>
          <w:sz w:val="22"/>
          <w:szCs w:val="22"/>
        </w:rPr>
        <w:t xml:space="preserve">: </w:t>
      </w:r>
      <w:r w:rsidR="00B609EE">
        <w:rPr>
          <w:rFonts w:ascii="Arial" w:hAnsi="Arial" w:cs="Arial"/>
          <w:sz w:val="22"/>
          <w:szCs w:val="22"/>
        </w:rPr>
        <w:t>06/03/N</w:t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62C1A389" w14:textId="0A860925" w:rsidR="00C658E3" w:rsidRPr="00C658E3" w:rsidRDefault="00C658E3" w:rsidP="00C658E3">
      <w:pPr>
        <w:tabs>
          <w:tab w:val="left" w:pos="2268"/>
        </w:tabs>
        <w:spacing w:line="360" w:lineRule="auto"/>
        <w:rPr>
          <w:rFonts w:ascii="Arial" w:hAnsi="Arial" w:cs="Arial"/>
          <w:sz w:val="22"/>
          <w:szCs w:val="22"/>
        </w:rPr>
      </w:pPr>
      <w:r w:rsidRPr="00C658E3">
        <w:rPr>
          <w:rFonts w:ascii="Arial" w:hAnsi="Arial" w:cs="Arial"/>
          <w:sz w:val="22"/>
          <w:szCs w:val="22"/>
        </w:rPr>
        <w:t>À</w:t>
      </w:r>
      <w:r w:rsidR="00B609EE">
        <w:rPr>
          <w:rFonts w:ascii="Arial" w:hAnsi="Arial" w:cs="Arial"/>
          <w:sz w:val="22"/>
          <w:szCs w:val="22"/>
        </w:rPr>
        <w:t xml:space="preserve"> </w:t>
      </w:r>
      <w:r w:rsidRPr="00C658E3">
        <w:rPr>
          <w:rFonts w:ascii="Arial" w:hAnsi="Arial" w:cs="Arial"/>
          <w:sz w:val="22"/>
          <w:szCs w:val="22"/>
        </w:rPr>
        <w:t xml:space="preserve">: </w:t>
      </w:r>
      <w:hyperlink r:id="rId7" w:history="1">
        <w:r w:rsidR="00B609EE" w:rsidRPr="009626E8">
          <w:rPr>
            <w:rStyle w:val="Lienhypertexte"/>
            <w:rFonts w:ascii="Arial" w:hAnsi="Arial" w:cs="Arial"/>
          </w:rPr>
          <w:t>secretariat@cattp-nancy.fr</w:t>
        </w:r>
      </w:hyperlink>
      <w:r>
        <w:rPr>
          <w:rFonts w:ascii="Arial" w:hAnsi="Arial" w:cs="Arial"/>
          <w:sz w:val="22"/>
          <w:szCs w:val="22"/>
        </w:rPr>
        <w:tab/>
      </w:r>
    </w:p>
    <w:p w14:paraId="39AB9769" w14:textId="2FF9C93B" w:rsidR="00C658E3" w:rsidRPr="00C658E3" w:rsidRDefault="00C658E3" w:rsidP="00C658E3">
      <w:pPr>
        <w:tabs>
          <w:tab w:val="left" w:pos="2268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658E3">
        <w:rPr>
          <w:rFonts w:ascii="Arial" w:hAnsi="Arial" w:cs="Arial"/>
          <w:sz w:val="22"/>
          <w:szCs w:val="22"/>
        </w:rPr>
        <w:t>Objet</w:t>
      </w:r>
      <w:r w:rsidR="00B609EE">
        <w:rPr>
          <w:rFonts w:ascii="Arial" w:hAnsi="Arial" w:cs="Arial"/>
          <w:sz w:val="22"/>
          <w:szCs w:val="22"/>
        </w:rPr>
        <w:t xml:space="preserve"> </w:t>
      </w:r>
      <w:r w:rsidRPr="00C658E3">
        <w:rPr>
          <w:rFonts w:ascii="Arial" w:hAnsi="Arial" w:cs="Arial"/>
          <w:sz w:val="22"/>
          <w:szCs w:val="22"/>
        </w:rPr>
        <w:t>:</w:t>
      </w:r>
      <w:r w:rsidR="00B609EE">
        <w:rPr>
          <w:rFonts w:ascii="Arial" w:hAnsi="Arial" w:cs="Arial"/>
          <w:sz w:val="22"/>
          <w:szCs w:val="22"/>
        </w:rPr>
        <w:t xml:space="preserve"> Inscription Madame LEONARD Chloé </w:t>
      </w:r>
    </w:p>
    <w:p w14:paraId="06DC6C6B" w14:textId="77777777" w:rsidR="00C658E3" w:rsidRPr="00C658E3" w:rsidRDefault="00C658E3" w:rsidP="00C658E3">
      <w:pPr>
        <w:tabs>
          <w:tab w:val="left" w:pos="2268"/>
        </w:tabs>
        <w:rPr>
          <w:rFonts w:ascii="Arial" w:hAnsi="Arial" w:cs="Arial"/>
          <w:color w:val="000000"/>
          <w:sz w:val="22"/>
          <w:szCs w:val="22"/>
        </w:rPr>
      </w:pPr>
    </w:p>
    <w:p w14:paraId="5137ED1B" w14:textId="2689085F" w:rsidR="00C658E3" w:rsidRPr="00C658E3" w:rsidRDefault="00C658E3" w:rsidP="00C658E3">
      <w:pPr>
        <w:tabs>
          <w:tab w:val="left" w:pos="2268"/>
        </w:tabs>
        <w:rPr>
          <w:rFonts w:ascii="Arial" w:hAnsi="Arial" w:cs="Arial"/>
          <w:color w:val="000000"/>
          <w:sz w:val="22"/>
          <w:szCs w:val="22"/>
        </w:rPr>
      </w:pPr>
      <w:r w:rsidRPr="00C658E3">
        <w:rPr>
          <w:rFonts w:ascii="Arial" w:hAnsi="Arial" w:cs="Arial"/>
          <w:color w:val="000000"/>
          <w:sz w:val="22"/>
          <w:szCs w:val="22"/>
        </w:rPr>
        <w:t>Pièce jointe :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9901367" w14:textId="77777777" w:rsidR="00C658E3" w:rsidRPr="00C658E3" w:rsidRDefault="00C658E3" w:rsidP="00C658E3">
      <w:pPr>
        <w:rPr>
          <w:rFonts w:ascii="Arial" w:hAnsi="Arial" w:cs="Arial"/>
          <w:sz w:val="22"/>
          <w:szCs w:val="22"/>
        </w:rPr>
      </w:pPr>
    </w:p>
    <w:p w14:paraId="57453427" w14:textId="77777777" w:rsidR="00C658E3" w:rsidRPr="00C658E3" w:rsidRDefault="00C658E3" w:rsidP="00C658E3">
      <w:pPr>
        <w:rPr>
          <w:rFonts w:ascii="Arial" w:hAnsi="Arial" w:cs="Arial"/>
          <w:b/>
          <w:color w:val="000000"/>
          <w:sz w:val="22"/>
          <w:szCs w:val="22"/>
        </w:rPr>
      </w:pPr>
    </w:p>
    <w:p w14:paraId="14EE9EED" w14:textId="7212F67B" w:rsidR="00C658E3" w:rsidRPr="00115817" w:rsidRDefault="00C658E3" w:rsidP="00C658E3">
      <w:pPr>
        <w:rPr>
          <w:rFonts w:ascii="Arial" w:hAnsi="Arial" w:cs="Arial"/>
          <w:bCs/>
          <w:color w:val="000000"/>
          <w:sz w:val="22"/>
          <w:szCs w:val="22"/>
        </w:rPr>
      </w:pPr>
      <w:r w:rsidRPr="00115817">
        <w:rPr>
          <w:rFonts w:ascii="Arial" w:hAnsi="Arial" w:cs="Arial"/>
          <w:bCs/>
          <w:color w:val="000000"/>
          <w:sz w:val="22"/>
          <w:szCs w:val="22"/>
        </w:rPr>
        <w:t xml:space="preserve">Message : </w:t>
      </w:r>
    </w:p>
    <w:p w14:paraId="5C86C1F2" w14:textId="1CA9B8BF" w:rsidR="00B609EE" w:rsidRPr="00115817" w:rsidRDefault="00B609EE" w:rsidP="00C658E3">
      <w:pPr>
        <w:rPr>
          <w:rFonts w:ascii="Arial" w:hAnsi="Arial" w:cs="Arial"/>
          <w:bCs/>
          <w:color w:val="000000"/>
          <w:sz w:val="22"/>
          <w:szCs w:val="22"/>
        </w:rPr>
      </w:pPr>
    </w:p>
    <w:p w14:paraId="362148D6" w14:textId="0771F8C1" w:rsidR="00B609EE" w:rsidRPr="00115817" w:rsidRDefault="00B609EE" w:rsidP="00C658E3">
      <w:pPr>
        <w:rPr>
          <w:rFonts w:ascii="Arial" w:hAnsi="Arial" w:cs="Arial"/>
          <w:bCs/>
          <w:color w:val="000000"/>
          <w:sz w:val="22"/>
          <w:szCs w:val="22"/>
        </w:rPr>
      </w:pPr>
      <w:r w:rsidRPr="00115817">
        <w:rPr>
          <w:rFonts w:ascii="Arial" w:hAnsi="Arial" w:cs="Arial"/>
          <w:bCs/>
          <w:color w:val="000000"/>
          <w:sz w:val="22"/>
          <w:szCs w:val="22"/>
        </w:rPr>
        <w:t>Bonjour,</w:t>
      </w:r>
    </w:p>
    <w:p w14:paraId="3A60B8F0" w14:textId="2BA3AB33" w:rsidR="00B609EE" w:rsidRPr="00115817" w:rsidRDefault="00B609EE" w:rsidP="00C658E3">
      <w:pPr>
        <w:rPr>
          <w:rFonts w:ascii="Arial" w:hAnsi="Arial" w:cs="Arial"/>
          <w:bCs/>
          <w:color w:val="000000"/>
          <w:sz w:val="22"/>
          <w:szCs w:val="22"/>
        </w:rPr>
      </w:pPr>
    </w:p>
    <w:p w14:paraId="555DFC1D" w14:textId="082DB3E8" w:rsidR="00394855" w:rsidRPr="00115817" w:rsidRDefault="00B609EE" w:rsidP="00C658E3">
      <w:pPr>
        <w:rPr>
          <w:rFonts w:ascii="Arial" w:hAnsi="Arial" w:cs="Arial"/>
          <w:bCs/>
          <w:color w:val="000000"/>
          <w:sz w:val="22"/>
          <w:szCs w:val="22"/>
        </w:rPr>
      </w:pPr>
      <w:r w:rsidRPr="00115817">
        <w:rPr>
          <w:rFonts w:ascii="Arial" w:hAnsi="Arial" w:cs="Arial"/>
          <w:bCs/>
          <w:color w:val="000000"/>
          <w:sz w:val="22"/>
          <w:szCs w:val="22"/>
        </w:rPr>
        <w:t xml:space="preserve">Je vous </w:t>
      </w:r>
      <w:r w:rsidR="00394855" w:rsidRPr="00115817">
        <w:rPr>
          <w:rFonts w:ascii="Arial" w:hAnsi="Arial" w:cs="Arial"/>
          <w:bCs/>
          <w:color w:val="000000"/>
          <w:sz w:val="22"/>
          <w:szCs w:val="22"/>
        </w:rPr>
        <w:t xml:space="preserve">remercie </w:t>
      </w:r>
      <w:r w:rsidRPr="00115817">
        <w:rPr>
          <w:rFonts w:ascii="Arial" w:hAnsi="Arial" w:cs="Arial"/>
          <w:bCs/>
          <w:color w:val="000000"/>
          <w:sz w:val="22"/>
          <w:szCs w:val="22"/>
        </w:rPr>
        <w:t>d</w:t>
      </w:r>
      <w:r w:rsidR="00D84E2B" w:rsidRPr="00115817">
        <w:rPr>
          <w:rFonts w:ascii="Arial" w:hAnsi="Arial" w:cs="Arial"/>
          <w:bCs/>
          <w:color w:val="000000"/>
          <w:sz w:val="22"/>
          <w:szCs w:val="22"/>
        </w:rPr>
        <w:t>’</w:t>
      </w:r>
      <w:r w:rsidRPr="00115817">
        <w:rPr>
          <w:rFonts w:ascii="Arial" w:hAnsi="Arial" w:cs="Arial"/>
          <w:bCs/>
          <w:color w:val="000000"/>
          <w:sz w:val="22"/>
          <w:szCs w:val="22"/>
        </w:rPr>
        <w:t>inscrire Madame LEONARD Chloé</w:t>
      </w:r>
      <w:r w:rsidR="00394855" w:rsidRPr="00115817">
        <w:rPr>
          <w:rFonts w:ascii="Arial" w:hAnsi="Arial" w:cs="Arial"/>
          <w:bCs/>
          <w:color w:val="000000"/>
          <w:sz w:val="22"/>
          <w:szCs w:val="22"/>
        </w:rPr>
        <w:t xml:space="preserve"> pour la période du </w:t>
      </w:r>
      <w:r w:rsidRPr="00115817">
        <w:rPr>
          <w:rFonts w:ascii="Arial" w:hAnsi="Arial" w:cs="Arial"/>
          <w:bCs/>
          <w:color w:val="000000"/>
          <w:sz w:val="22"/>
          <w:szCs w:val="22"/>
        </w:rPr>
        <w:t>3 mars au 28 avril</w:t>
      </w:r>
      <w:r w:rsidR="00394855" w:rsidRPr="00115817">
        <w:rPr>
          <w:rFonts w:ascii="Arial" w:hAnsi="Arial" w:cs="Arial"/>
          <w:bCs/>
          <w:color w:val="000000"/>
          <w:sz w:val="22"/>
          <w:szCs w:val="22"/>
        </w:rPr>
        <w:t xml:space="preserve"> inclu</w:t>
      </w:r>
      <w:r w:rsidR="00D84E2B" w:rsidRPr="00115817">
        <w:rPr>
          <w:rFonts w:ascii="Arial" w:hAnsi="Arial" w:cs="Arial"/>
          <w:bCs/>
          <w:color w:val="000000"/>
          <w:sz w:val="22"/>
          <w:szCs w:val="22"/>
        </w:rPr>
        <w:t>s</w:t>
      </w:r>
      <w:r w:rsidR="00394855" w:rsidRPr="00115817">
        <w:rPr>
          <w:rFonts w:ascii="Arial" w:hAnsi="Arial" w:cs="Arial"/>
          <w:bCs/>
          <w:color w:val="000000"/>
          <w:sz w:val="22"/>
          <w:szCs w:val="22"/>
        </w:rPr>
        <w:t>, avec</w:t>
      </w:r>
      <w:r w:rsidRPr="00115817">
        <w:rPr>
          <w:rFonts w:ascii="Arial" w:hAnsi="Arial" w:cs="Arial"/>
          <w:bCs/>
          <w:color w:val="000000"/>
          <w:sz w:val="22"/>
          <w:szCs w:val="22"/>
        </w:rPr>
        <w:t xml:space="preserve"> 3 séances d’activités thérapeutique</w:t>
      </w:r>
      <w:r w:rsidR="00D84E2B" w:rsidRPr="00115817">
        <w:rPr>
          <w:rFonts w:ascii="Arial" w:hAnsi="Arial" w:cs="Arial"/>
          <w:bCs/>
          <w:color w:val="000000"/>
          <w:sz w:val="22"/>
          <w:szCs w:val="22"/>
        </w:rPr>
        <w:t>s</w:t>
      </w:r>
      <w:r w:rsidRPr="0011581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BA7800" w:rsidRPr="00115817">
        <w:rPr>
          <w:rFonts w:ascii="Arial" w:hAnsi="Arial" w:cs="Arial"/>
          <w:bCs/>
          <w:color w:val="000000"/>
          <w:sz w:val="22"/>
          <w:szCs w:val="22"/>
        </w:rPr>
        <w:t>par semaine</w:t>
      </w:r>
      <w:r w:rsidR="00115817">
        <w:rPr>
          <w:rFonts w:ascii="Arial" w:hAnsi="Arial" w:cs="Arial"/>
          <w:bCs/>
          <w:color w:val="000000"/>
          <w:sz w:val="22"/>
          <w:szCs w:val="22"/>
        </w:rPr>
        <w:t xml:space="preserve"> ont vous trouverai le planning ci-joint.</w:t>
      </w:r>
    </w:p>
    <w:p w14:paraId="6BB71961" w14:textId="54ED3FFF" w:rsidR="00394855" w:rsidRPr="00115817" w:rsidRDefault="00394855" w:rsidP="00394855">
      <w:pPr>
        <w:rPr>
          <w:rFonts w:ascii="Arial" w:hAnsi="Arial" w:cs="Arial"/>
          <w:bCs/>
          <w:color w:val="000000"/>
          <w:sz w:val="22"/>
          <w:szCs w:val="22"/>
        </w:rPr>
      </w:pPr>
    </w:p>
    <w:p w14:paraId="49D2699B" w14:textId="57673C29" w:rsidR="00B609EE" w:rsidRPr="00115817" w:rsidRDefault="00E434C3" w:rsidP="00C658E3">
      <w:pPr>
        <w:rPr>
          <w:rFonts w:ascii="Arial" w:hAnsi="Arial" w:cs="Arial"/>
          <w:bCs/>
          <w:color w:val="000000"/>
          <w:sz w:val="22"/>
          <w:szCs w:val="22"/>
        </w:rPr>
      </w:pPr>
      <w:r w:rsidRPr="00115817">
        <w:rPr>
          <w:rFonts w:ascii="Arial" w:hAnsi="Arial" w:cs="Arial"/>
          <w:bCs/>
          <w:color w:val="000000"/>
          <w:sz w:val="22"/>
          <w:szCs w:val="22"/>
        </w:rPr>
        <w:t>Bien sincèrement,</w:t>
      </w:r>
    </w:p>
    <w:p w14:paraId="7A12739E" w14:textId="77777777" w:rsidR="00B609EE" w:rsidRPr="00C658E3" w:rsidRDefault="00B609EE" w:rsidP="00C658E3">
      <w:pPr>
        <w:rPr>
          <w:rFonts w:ascii="Arial" w:hAnsi="Arial" w:cs="Arial"/>
          <w:b/>
          <w:color w:val="000000"/>
          <w:sz w:val="22"/>
          <w:szCs w:val="22"/>
        </w:rPr>
      </w:pPr>
    </w:p>
    <w:p w14:paraId="2153AD03" w14:textId="722A8FFB" w:rsidR="00C658E3" w:rsidRPr="00C658E3" w:rsidRDefault="00C658E3" w:rsidP="00C658E3">
      <w:pPr>
        <w:rPr>
          <w:rFonts w:ascii="Arial" w:hAnsi="Arial" w:cs="Arial"/>
          <w:color w:val="000000"/>
          <w:sz w:val="22"/>
          <w:szCs w:val="22"/>
        </w:rPr>
      </w:pPr>
    </w:p>
    <w:p w14:paraId="2221076F" w14:textId="77777777" w:rsidR="00E434C3" w:rsidRDefault="00E434C3" w:rsidP="00C658E3"/>
    <w:p w14:paraId="682701C4" w14:textId="77777777" w:rsidR="00C658E3" w:rsidRDefault="00C658E3" w:rsidP="00C658E3"/>
    <w:p w14:paraId="3B7BB13E" w14:textId="77777777" w:rsidR="00C658E3" w:rsidRDefault="00C658E3" w:rsidP="00C658E3"/>
    <w:p w14:paraId="134B66BA" w14:textId="77777777" w:rsidR="00C658E3" w:rsidRDefault="00C658E3" w:rsidP="00C658E3"/>
    <w:p w14:paraId="4EB0A0D2" w14:textId="77777777" w:rsidR="00C658E3" w:rsidRDefault="00C658E3" w:rsidP="00C658E3"/>
    <w:p w14:paraId="69167B6B" w14:textId="77777777" w:rsidR="00C658E3" w:rsidRDefault="00C658E3" w:rsidP="00C658E3"/>
    <w:p w14:paraId="1E899DA0" w14:textId="77777777" w:rsidR="00C658E3" w:rsidRDefault="00C658E3" w:rsidP="00C658E3"/>
    <w:p w14:paraId="2070D03A" w14:textId="77777777" w:rsidR="00C658E3" w:rsidRDefault="00C658E3" w:rsidP="00C658E3"/>
    <w:p w14:paraId="22F11764" w14:textId="77777777" w:rsidR="00C658E3" w:rsidRDefault="00C658E3" w:rsidP="00C658E3"/>
    <w:p w14:paraId="161B1466" w14:textId="77777777" w:rsidR="00C658E3" w:rsidRDefault="00C658E3" w:rsidP="00C658E3">
      <w:pPr>
        <w:rPr>
          <w:rFonts w:ascii="Arial" w:hAnsi="Arial" w:cs="Arial"/>
          <w:b/>
          <w:bCs/>
          <w:color w:val="3333CC"/>
          <w:sz w:val="22"/>
          <w:szCs w:val="22"/>
        </w:rPr>
      </w:pPr>
    </w:p>
    <w:p w14:paraId="27EA41F5" w14:textId="77777777" w:rsidR="00C658E3" w:rsidRDefault="00C658E3" w:rsidP="00C658E3">
      <w:pPr>
        <w:rPr>
          <w:rFonts w:ascii="Arial" w:hAnsi="Arial" w:cs="Arial"/>
          <w:b/>
          <w:bCs/>
          <w:color w:val="3333CC"/>
          <w:sz w:val="22"/>
          <w:szCs w:val="22"/>
        </w:rPr>
      </w:pPr>
    </w:p>
    <w:p w14:paraId="1B177B95" w14:textId="77777777" w:rsidR="00C658E3" w:rsidRPr="00C658E3" w:rsidRDefault="00C658E3" w:rsidP="00C658E3">
      <w:pPr>
        <w:rPr>
          <w:b/>
          <w:bCs/>
          <w:sz w:val="20"/>
          <w:szCs w:val="22"/>
        </w:rPr>
      </w:pPr>
      <w:r w:rsidRPr="00C658E3">
        <w:rPr>
          <w:rFonts w:ascii="Arial" w:hAnsi="Arial" w:cs="Arial"/>
          <w:b/>
          <w:bCs/>
          <w:color w:val="3333CC"/>
          <w:sz w:val="20"/>
          <w:szCs w:val="22"/>
        </w:rPr>
        <w:t>CMP Le Chardon Bleu </w:t>
      </w:r>
    </w:p>
    <w:p w14:paraId="6EECB21B" w14:textId="77777777" w:rsidR="00C658E3" w:rsidRPr="00C658E3" w:rsidRDefault="00C658E3" w:rsidP="00C658E3">
      <w:pPr>
        <w:rPr>
          <w:rFonts w:ascii="Arial" w:hAnsi="Arial" w:cs="Arial"/>
          <w:bCs/>
          <w:sz w:val="20"/>
          <w:szCs w:val="22"/>
        </w:rPr>
      </w:pPr>
      <w:r w:rsidRPr="00C658E3">
        <w:rPr>
          <w:rFonts w:ascii="Arial" w:hAnsi="Arial" w:cs="Arial"/>
          <w:bCs/>
          <w:sz w:val="20"/>
          <w:szCs w:val="22"/>
        </w:rPr>
        <w:t xml:space="preserve">9 </w:t>
      </w:r>
      <w:proofErr w:type="gramStart"/>
      <w:r w:rsidRPr="00C658E3">
        <w:rPr>
          <w:rFonts w:ascii="Arial" w:hAnsi="Arial" w:cs="Arial"/>
          <w:bCs/>
          <w:sz w:val="20"/>
          <w:szCs w:val="22"/>
        </w:rPr>
        <w:t>allée</w:t>
      </w:r>
      <w:proofErr w:type="gramEnd"/>
      <w:r w:rsidRPr="00C658E3">
        <w:rPr>
          <w:rFonts w:ascii="Arial" w:hAnsi="Arial" w:cs="Arial"/>
          <w:bCs/>
          <w:sz w:val="20"/>
          <w:szCs w:val="22"/>
        </w:rPr>
        <w:t xml:space="preserve"> des Vergers</w:t>
      </w:r>
    </w:p>
    <w:p w14:paraId="0979B1BE" w14:textId="77777777" w:rsidR="00C658E3" w:rsidRPr="00C658E3" w:rsidRDefault="00C658E3" w:rsidP="00C658E3">
      <w:pPr>
        <w:rPr>
          <w:rFonts w:ascii="Arial" w:hAnsi="Arial" w:cs="Arial"/>
          <w:bCs/>
          <w:sz w:val="20"/>
          <w:szCs w:val="22"/>
        </w:rPr>
      </w:pPr>
      <w:r w:rsidRPr="00C658E3">
        <w:rPr>
          <w:rFonts w:ascii="Arial" w:hAnsi="Arial" w:cs="Arial"/>
          <w:bCs/>
          <w:sz w:val="20"/>
          <w:szCs w:val="22"/>
        </w:rPr>
        <w:t>54000 NANCY</w:t>
      </w:r>
    </w:p>
    <w:p w14:paraId="1CA48A49" w14:textId="77777777" w:rsidR="00C658E3" w:rsidRPr="00C658E3" w:rsidRDefault="00C658E3" w:rsidP="00C658E3">
      <w:pPr>
        <w:rPr>
          <w:rFonts w:ascii="Arial" w:hAnsi="Arial" w:cs="Arial"/>
          <w:bCs/>
          <w:sz w:val="20"/>
          <w:szCs w:val="22"/>
        </w:rPr>
      </w:pPr>
    </w:p>
    <w:p w14:paraId="6F59D833" w14:textId="77777777" w:rsidR="00C658E3" w:rsidRPr="00C658E3" w:rsidRDefault="00C658E3" w:rsidP="00C658E3">
      <w:pPr>
        <w:rPr>
          <w:rFonts w:ascii="Arial" w:hAnsi="Arial" w:cs="Arial"/>
          <w:bCs/>
          <w:sz w:val="20"/>
          <w:szCs w:val="22"/>
        </w:rPr>
      </w:pPr>
      <w:r w:rsidRPr="00C658E3">
        <w:rPr>
          <w:rFonts w:ascii="Arial" w:hAnsi="Arial" w:cs="Arial"/>
          <w:bCs/>
          <w:sz w:val="20"/>
          <w:szCs w:val="22"/>
        </w:rPr>
        <w:sym w:font="Wingdings 2" w:char="F027"/>
      </w:r>
      <w:r w:rsidRPr="00C658E3">
        <w:rPr>
          <w:rFonts w:ascii="Arial" w:hAnsi="Arial" w:cs="Arial"/>
          <w:bCs/>
          <w:sz w:val="20"/>
          <w:szCs w:val="22"/>
        </w:rPr>
        <w:t> 03 83 90 75 00</w:t>
      </w:r>
    </w:p>
    <w:p w14:paraId="64C819E1" w14:textId="77777777" w:rsidR="00C658E3" w:rsidRPr="00C658E3" w:rsidRDefault="00C658E3" w:rsidP="00C658E3">
      <w:pPr>
        <w:rPr>
          <w:rFonts w:ascii="Arial" w:hAnsi="Arial" w:cs="Arial"/>
          <w:bCs/>
          <w:sz w:val="20"/>
          <w:szCs w:val="22"/>
        </w:rPr>
      </w:pPr>
      <w:r w:rsidRPr="00C658E3">
        <w:rPr>
          <w:rFonts w:ascii="Arial" w:hAnsi="Arial" w:cs="Arial"/>
          <w:bCs/>
          <w:sz w:val="20"/>
          <w:szCs w:val="22"/>
        </w:rPr>
        <w:t>Fax 03 83 90 75 15</w:t>
      </w:r>
    </w:p>
    <w:p w14:paraId="6B95C898" w14:textId="77777777" w:rsidR="00C658E3" w:rsidRDefault="00C658E3" w:rsidP="00C658E3">
      <w:pPr>
        <w:rPr>
          <w:sz w:val="22"/>
          <w:szCs w:val="22"/>
        </w:rPr>
      </w:pPr>
    </w:p>
    <w:p w14:paraId="602C0A6A" w14:textId="77777777" w:rsidR="001F6D8C" w:rsidRDefault="001F6D8C" w:rsidP="00C658E3">
      <w:pPr>
        <w:rPr>
          <w:sz w:val="22"/>
          <w:szCs w:val="22"/>
        </w:rPr>
      </w:pPr>
    </w:p>
    <w:p w14:paraId="37E925A8" w14:textId="77777777" w:rsidR="001F6D8C" w:rsidRDefault="001F6D8C" w:rsidP="00C658E3">
      <w:pPr>
        <w:rPr>
          <w:sz w:val="22"/>
          <w:szCs w:val="22"/>
        </w:rPr>
      </w:pPr>
    </w:p>
    <w:p w14:paraId="3B395A9A" w14:textId="77777777" w:rsidR="001F6D8C" w:rsidRDefault="001F6D8C" w:rsidP="00C658E3">
      <w:pPr>
        <w:rPr>
          <w:sz w:val="22"/>
          <w:szCs w:val="22"/>
        </w:rPr>
      </w:pPr>
    </w:p>
    <w:p w14:paraId="49D43435" w14:textId="77777777" w:rsidR="001F6D8C" w:rsidRDefault="001F6D8C" w:rsidP="00C658E3">
      <w:pPr>
        <w:rPr>
          <w:sz w:val="22"/>
          <w:szCs w:val="22"/>
        </w:rPr>
      </w:pPr>
    </w:p>
    <w:p w14:paraId="782821B6" w14:textId="77777777" w:rsidR="001F6D8C" w:rsidRDefault="001F6D8C" w:rsidP="00C658E3">
      <w:pPr>
        <w:rPr>
          <w:sz w:val="22"/>
          <w:szCs w:val="22"/>
        </w:rPr>
      </w:pPr>
    </w:p>
    <w:p w14:paraId="09FD728A" w14:textId="77777777" w:rsidR="001F6D8C" w:rsidRDefault="001F6D8C" w:rsidP="00C658E3">
      <w:pPr>
        <w:rPr>
          <w:sz w:val="22"/>
          <w:szCs w:val="22"/>
        </w:rPr>
      </w:pPr>
    </w:p>
    <w:p w14:paraId="6ECD0617" w14:textId="77777777" w:rsidR="001F6D8C" w:rsidRDefault="001F6D8C" w:rsidP="00C658E3">
      <w:pPr>
        <w:rPr>
          <w:sz w:val="22"/>
          <w:szCs w:val="22"/>
        </w:rPr>
      </w:pPr>
    </w:p>
    <w:p w14:paraId="3561574A" w14:textId="77777777" w:rsidR="001F6D8C" w:rsidRDefault="001F6D8C" w:rsidP="00C658E3">
      <w:pPr>
        <w:rPr>
          <w:sz w:val="22"/>
          <w:szCs w:val="22"/>
        </w:rPr>
      </w:pPr>
    </w:p>
    <w:p w14:paraId="2E1AC14A" w14:textId="77777777" w:rsidR="001F6D8C" w:rsidRDefault="001F6D8C" w:rsidP="00C658E3">
      <w:pPr>
        <w:rPr>
          <w:sz w:val="22"/>
          <w:szCs w:val="22"/>
        </w:rPr>
      </w:pPr>
    </w:p>
    <w:p w14:paraId="6F8494CF" w14:textId="77777777" w:rsidR="001F6D8C" w:rsidRDefault="001F6D8C" w:rsidP="001F6D8C">
      <w:pPr>
        <w:tabs>
          <w:tab w:val="left" w:pos="4820"/>
        </w:tabs>
      </w:pPr>
    </w:p>
    <w:p w14:paraId="4C4DAB21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  <w:color w:val="FF0000"/>
        </w:rPr>
      </w:pPr>
    </w:p>
    <w:p w14:paraId="5AAAFA69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  <w:color w:val="FF0000"/>
        </w:rPr>
      </w:pPr>
    </w:p>
    <w:p w14:paraId="6C557DC9" w14:textId="77777777" w:rsidR="001F6D8C" w:rsidRPr="00942324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  <w:r w:rsidRPr="00942324">
        <w:rPr>
          <w:rFonts w:ascii="Arial" w:hAnsi="Arial" w:cs="Arial"/>
        </w:rPr>
        <w:t>Madame LEONARD Cloé</w:t>
      </w:r>
    </w:p>
    <w:p w14:paraId="26C77A96" w14:textId="77777777" w:rsidR="001F6D8C" w:rsidRPr="00942324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  <w:r w:rsidRPr="00942324">
        <w:rPr>
          <w:rFonts w:ascii="Arial" w:hAnsi="Arial" w:cs="Arial"/>
        </w:rPr>
        <w:t>21, rue des Ducs de Lorraine</w:t>
      </w:r>
    </w:p>
    <w:p w14:paraId="4DB69BFE" w14:textId="77777777" w:rsidR="001F6D8C" w:rsidRPr="00942324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  <w:r w:rsidRPr="00942324">
        <w:rPr>
          <w:rFonts w:ascii="Arial" w:hAnsi="Arial" w:cs="Arial"/>
        </w:rPr>
        <w:t>54000, Nancy</w:t>
      </w:r>
    </w:p>
    <w:p w14:paraId="718B2E65" w14:textId="77777777" w:rsidR="001F6D8C" w:rsidRPr="00EE79DE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</w:p>
    <w:p w14:paraId="037FD1B4" w14:textId="77777777" w:rsidR="001F6D8C" w:rsidRPr="00EE79DE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</w:p>
    <w:p w14:paraId="599CA75A" w14:textId="77777777" w:rsidR="001F6D8C" w:rsidRPr="007B758E" w:rsidRDefault="001F6D8C" w:rsidP="001F6D8C">
      <w:pPr>
        <w:tabs>
          <w:tab w:val="left" w:pos="4820"/>
        </w:tabs>
        <w:ind w:left="4820"/>
        <w:rPr>
          <w:rFonts w:ascii="Arial" w:hAnsi="Arial" w:cs="Arial"/>
          <w:color w:val="FF0000"/>
        </w:rPr>
      </w:pPr>
      <w:r w:rsidRPr="00EE79DE">
        <w:rPr>
          <w:rFonts w:ascii="Arial" w:hAnsi="Arial" w:cs="Arial"/>
        </w:rPr>
        <w:t>Nancy</w:t>
      </w:r>
      <w:r w:rsidRPr="00942324">
        <w:rPr>
          <w:rFonts w:ascii="Arial" w:hAnsi="Arial" w:cs="Arial"/>
        </w:rPr>
        <w:t>, le 6 mars N</w:t>
      </w:r>
    </w:p>
    <w:p w14:paraId="69CD140A" w14:textId="77777777" w:rsidR="001F6D8C" w:rsidRPr="00EE79DE" w:rsidRDefault="001F6D8C" w:rsidP="001F6D8C">
      <w:pPr>
        <w:tabs>
          <w:tab w:val="left" w:pos="4820"/>
        </w:tabs>
        <w:rPr>
          <w:rFonts w:ascii="Arial" w:hAnsi="Arial" w:cs="Arial"/>
        </w:rPr>
      </w:pPr>
      <w:r w:rsidRPr="00EE79DE">
        <w:rPr>
          <w:rFonts w:ascii="Arial" w:hAnsi="Arial" w:cs="Arial"/>
        </w:rPr>
        <w:t xml:space="preserve">Objet : </w:t>
      </w:r>
      <w:r>
        <w:rPr>
          <w:rFonts w:ascii="Arial" w:hAnsi="Arial" w:cs="Arial"/>
        </w:rPr>
        <w:t xml:space="preserve">Planning </w:t>
      </w:r>
    </w:p>
    <w:p w14:paraId="7B86B67F" w14:textId="77777777" w:rsidR="001F6D8C" w:rsidRPr="00EE79DE" w:rsidRDefault="001F6D8C" w:rsidP="001F6D8C">
      <w:pPr>
        <w:tabs>
          <w:tab w:val="left" w:pos="4820"/>
        </w:tabs>
        <w:rPr>
          <w:rFonts w:ascii="Arial" w:hAnsi="Arial" w:cs="Arial"/>
        </w:rPr>
      </w:pPr>
      <w:r>
        <w:rPr>
          <w:rFonts w:ascii="Arial" w:hAnsi="Arial" w:cs="Arial"/>
        </w:rPr>
        <w:t>Activités</w:t>
      </w:r>
      <w:r w:rsidRPr="00EE79DE">
        <w:rPr>
          <w:rFonts w:ascii="Arial" w:hAnsi="Arial" w:cs="Arial"/>
        </w:rPr>
        <w:t xml:space="preserve"> thérapeutiques</w:t>
      </w:r>
    </w:p>
    <w:p w14:paraId="7A14116E" w14:textId="77777777" w:rsidR="001F6D8C" w:rsidRDefault="001F6D8C" w:rsidP="001F6D8C">
      <w:pPr>
        <w:tabs>
          <w:tab w:val="left" w:pos="4820"/>
        </w:tabs>
        <w:rPr>
          <w:rFonts w:ascii="Arial" w:hAnsi="Arial" w:cs="Arial"/>
        </w:rPr>
      </w:pPr>
    </w:p>
    <w:p w14:paraId="6EEDAD5B" w14:textId="77777777" w:rsidR="001F6D8C" w:rsidRDefault="001F6D8C" w:rsidP="001F6D8C">
      <w:pPr>
        <w:tabs>
          <w:tab w:val="left" w:pos="4820"/>
        </w:tabs>
        <w:rPr>
          <w:rFonts w:ascii="Arial" w:hAnsi="Arial" w:cs="Arial"/>
        </w:rPr>
      </w:pPr>
      <w:r w:rsidRPr="00E3721F">
        <w:rPr>
          <w:rFonts w:ascii="Arial" w:hAnsi="Arial" w:cs="Arial"/>
          <w:u w:val="single"/>
        </w:rPr>
        <w:t>P.J.</w:t>
      </w:r>
      <w:r>
        <w:rPr>
          <w:rFonts w:ascii="Arial" w:hAnsi="Arial" w:cs="Arial"/>
        </w:rPr>
        <w:t xml:space="preserve"> : Brochure d’informations </w:t>
      </w:r>
    </w:p>
    <w:p w14:paraId="2F207AC4" w14:textId="77777777" w:rsidR="001F6D8C" w:rsidRPr="00EE79DE" w:rsidRDefault="001F6D8C" w:rsidP="001F6D8C">
      <w:pPr>
        <w:tabs>
          <w:tab w:val="left" w:pos="4820"/>
        </w:tabs>
        <w:rPr>
          <w:rFonts w:ascii="Arial" w:hAnsi="Arial" w:cs="Arial"/>
        </w:rPr>
      </w:pPr>
      <w:r>
        <w:rPr>
          <w:rFonts w:ascii="Arial" w:hAnsi="Arial" w:cs="Arial"/>
        </w:rPr>
        <w:t>CATTP</w:t>
      </w:r>
    </w:p>
    <w:p w14:paraId="0C126AAD" w14:textId="77777777" w:rsidR="001F6D8C" w:rsidRPr="00EE79DE" w:rsidRDefault="001F6D8C" w:rsidP="001F6D8C">
      <w:pPr>
        <w:tabs>
          <w:tab w:val="left" w:pos="4820"/>
        </w:tabs>
        <w:rPr>
          <w:rFonts w:ascii="Arial" w:hAnsi="Arial" w:cs="Arial"/>
        </w:rPr>
      </w:pPr>
    </w:p>
    <w:p w14:paraId="39932E8A" w14:textId="77777777" w:rsidR="001F6D8C" w:rsidRDefault="001F6D8C" w:rsidP="001F6D8C">
      <w:pPr>
        <w:tabs>
          <w:tab w:val="left" w:pos="4820"/>
        </w:tabs>
        <w:rPr>
          <w:rFonts w:ascii="Arial" w:hAnsi="Arial" w:cs="Arial"/>
          <w:color w:val="FF0000"/>
        </w:rPr>
      </w:pPr>
    </w:p>
    <w:p w14:paraId="5E6D26BE" w14:textId="77777777" w:rsidR="001F6D8C" w:rsidRPr="00936F12" w:rsidRDefault="001F6D8C" w:rsidP="001F6D8C">
      <w:pPr>
        <w:tabs>
          <w:tab w:val="left" w:pos="4820"/>
        </w:tabs>
        <w:rPr>
          <w:rFonts w:ascii="Arial" w:hAnsi="Arial" w:cs="Arial"/>
        </w:rPr>
      </w:pPr>
    </w:p>
    <w:p w14:paraId="1C743339" w14:textId="77777777" w:rsidR="001F6D8C" w:rsidRPr="00936F12" w:rsidRDefault="001F6D8C" w:rsidP="001F6D8C">
      <w:pPr>
        <w:tabs>
          <w:tab w:val="left" w:pos="4820"/>
        </w:tabs>
        <w:rPr>
          <w:rFonts w:ascii="Arial" w:hAnsi="Arial" w:cs="Arial"/>
        </w:rPr>
      </w:pPr>
      <w:r w:rsidRPr="00936F12">
        <w:rPr>
          <w:rFonts w:ascii="Arial" w:hAnsi="Arial" w:cs="Arial"/>
        </w:rPr>
        <w:t>Madame,</w:t>
      </w:r>
    </w:p>
    <w:p w14:paraId="30DDD046" w14:textId="77777777" w:rsidR="001F6D8C" w:rsidRPr="00EE79DE" w:rsidRDefault="001F6D8C" w:rsidP="001F6D8C">
      <w:pPr>
        <w:tabs>
          <w:tab w:val="left" w:pos="4820"/>
        </w:tabs>
        <w:rPr>
          <w:rFonts w:ascii="Arial" w:hAnsi="Arial" w:cs="Arial"/>
        </w:rPr>
      </w:pPr>
    </w:p>
    <w:p w14:paraId="488BDA9B" w14:textId="77777777" w:rsidR="001F6D8C" w:rsidRPr="00EE79DE" w:rsidRDefault="001F6D8C" w:rsidP="001F6D8C">
      <w:pPr>
        <w:tabs>
          <w:tab w:val="left" w:pos="4820"/>
        </w:tabs>
        <w:jc w:val="both"/>
        <w:rPr>
          <w:rFonts w:ascii="Arial" w:hAnsi="Arial" w:cs="Arial"/>
        </w:rPr>
      </w:pPr>
      <w:r w:rsidRPr="00EE79DE">
        <w:rPr>
          <w:rFonts w:ascii="Arial" w:hAnsi="Arial" w:cs="Arial"/>
        </w:rPr>
        <w:t xml:space="preserve">Dans le cadre de votre programme de soins, un projet thérapeutique </w:t>
      </w:r>
      <w:r>
        <w:rPr>
          <w:rFonts w:ascii="Arial" w:hAnsi="Arial" w:cs="Arial"/>
        </w:rPr>
        <w:t xml:space="preserve">vous </w:t>
      </w:r>
      <w:r w:rsidRPr="00EE79DE">
        <w:rPr>
          <w:rFonts w:ascii="Arial" w:hAnsi="Arial" w:cs="Arial"/>
        </w:rPr>
        <w:t xml:space="preserve">a été </w:t>
      </w:r>
      <w:r>
        <w:rPr>
          <w:rFonts w:ascii="Arial" w:hAnsi="Arial" w:cs="Arial"/>
        </w:rPr>
        <w:t>proposé</w:t>
      </w:r>
      <w:r w:rsidRPr="00EE79DE">
        <w:rPr>
          <w:rFonts w:ascii="Arial" w:hAnsi="Arial" w:cs="Arial"/>
        </w:rPr>
        <w:t xml:space="preserve"> en tenant compte de vos attentes et des impératifs liés à votre vie familiale et/ou professionnelle. </w:t>
      </w:r>
    </w:p>
    <w:p w14:paraId="384E4998" w14:textId="77777777" w:rsidR="001F6D8C" w:rsidRPr="00F6725B" w:rsidRDefault="001F6D8C" w:rsidP="001F6D8C">
      <w:pPr>
        <w:tabs>
          <w:tab w:val="left" w:pos="4820"/>
        </w:tabs>
        <w:jc w:val="both"/>
        <w:rPr>
          <w:rFonts w:ascii="Arial" w:hAnsi="Arial" w:cs="Arial"/>
          <w:sz w:val="16"/>
        </w:rPr>
      </w:pPr>
    </w:p>
    <w:p w14:paraId="2E6A2B87" w14:textId="77777777" w:rsidR="001F6D8C" w:rsidRDefault="001F6D8C" w:rsidP="001F6D8C">
      <w:pPr>
        <w:tabs>
          <w:tab w:val="left" w:pos="4820"/>
        </w:tabs>
        <w:jc w:val="both"/>
        <w:rPr>
          <w:rFonts w:ascii="Arial" w:hAnsi="Arial" w:cs="Arial"/>
        </w:rPr>
      </w:pPr>
      <w:r w:rsidRPr="00EE79DE">
        <w:rPr>
          <w:rFonts w:ascii="Arial" w:hAnsi="Arial" w:cs="Arial"/>
        </w:rPr>
        <w:t>En fonction de vos centres d’intérêt, vous avez élaboré avec les équipes du CMP et du CATTP, la liste des activités et ateliers auxq</w:t>
      </w:r>
      <w:r>
        <w:rPr>
          <w:rFonts w:ascii="Arial" w:hAnsi="Arial" w:cs="Arial"/>
        </w:rPr>
        <w:t xml:space="preserve">uels vous souhaitez participer </w:t>
      </w:r>
      <w:r w:rsidRPr="00B64BFD">
        <w:rPr>
          <w:rFonts w:ascii="Arial" w:hAnsi="Arial" w:cs="Arial"/>
          <w:color w:val="000000" w:themeColor="text1"/>
        </w:rPr>
        <w:t xml:space="preserve">à raison </w:t>
      </w:r>
      <w:r w:rsidRPr="00CC3B80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FF0000"/>
        </w:rPr>
        <w:t xml:space="preserve"> </w:t>
      </w:r>
      <w:r w:rsidRPr="00936F12">
        <w:rPr>
          <w:rFonts w:ascii="Arial" w:hAnsi="Arial" w:cs="Arial"/>
        </w:rPr>
        <w:t xml:space="preserve">séances par semaine. </w:t>
      </w:r>
      <w:r w:rsidRPr="00CC3B80">
        <w:rPr>
          <w:rFonts w:ascii="Arial" w:hAnsi="Arial" w:cs="Arial"/>
          <w:color w:val="000000" w:themeColor="text1"/>
        </w:rPr>
        <w:t xml:space="preserve">Le </w:t>
      </w:r>
      <w:r w:rsidRPr="00EE79DE">
        <w:rPr>
          <w:rFonts w:ascii="Arial" w:hAnsi="Arial" w:cs="Arial"/>
        </w:rPr>
        <w:t xml:space="preserve">planning, </w:t>
      </w:r>
      <w:r>
        <w:rPr>
          <w:rFonts w:ascii="Arial" w:hAnsi="Arial" w:cs="Arial"/>
        </w:rPr>
        <w:t>au verso</w:t>
      </w:r>
      <w:r w:rsidRPr="00EE79DE">
        <w:rPr>
          <w:rFonts w:ascii="Arial" w:hAnsi="Arial" w:cs="Arial"/>
        </w:rPr>
        <w:t>, vous indique</w:t>
      </w:r>
      <w:r>
        <w:rPr>
          <w:rFonts w:ascii="Arial" w:hAnsi="Arial" w:cs="Arial"/>
        </w:rPr>
        <w:t xml:space="preserve"> le lieu, les </w:t>
      </w:r>
      <w:r w:rsidRPr="00EE79DE">
        <w:rPr>
          <w:rFonts w:ascii="Arial" w:hAnsi="Arial" w:cs="Arial"/>
        </w:rPr>
        <w:t>jours et horaires de</w:t>
      </w:r>
      <w:r>
        <w:rPr>
          <w:rFonts w:ascii="Arial" w:hAnsi="Arial" w:cs="Arial"/>
        </w:rPr>
        <w:t>s</w:t>
      </w:r>
      <w:r w:rsidRPr="00EE79DE">
        <w:rPr>
          <w:rFonts w:ascii="Arial" w:hAnsi="Arial" w:cs="Arial"/>
        </w:rPr>
        <w:t xml:space="preserve"> activités. </w:t>
      </w:r>
    </w:p>
    <w:p w14:paraId="3A14B5AE" w14:textId="77777777" w:rsidR="001F6D8C" w:rsidRPr="00F6725B" w:rsidRDefault="001F6D8C" w:rsidP="001F6D8C">
      <w:pPr>
        <w:tabs>
          <w:tab w:val="left" w:pos="4820"/>
        </w:tabs>
        <w:jc w:val="both"/>
        <w:rPr>
          <w:rFonts w:ascii="Arial" w:hAnsi="Arial" w:cs="Arial"/>
          <w:sz w:val="16"/>
        </w:rPr>
      </w:pPr>
    </w:p>
    <w:p w14:paraId="478AB3AB" w14:textId="77777777" w:rsidR="001F6D8C" w:rsidRPr="00074DFF" w:rsidRDefault="001F6D8C" w:rsidP="001F6D8C">
      <w:pPr>
        <w:tabs>
          <w:tab w:val="left" w:pos="4820"/>
        </w:tabs>
        <w:jc w:val="both"/>
        <w:rPr>
          <w:rFonts w:ascii="Arial" w:hAnsi="Arial" w:cs="Arial"/>
          <w:u w:val="single"/>
        </w:rPr>
      </w:pPr>
      <w:r w:rsidRPr="00EE79DE">
        <w:rPr>
          <w:rFonts w:ascii="Arial" w:hAnsi="Arial" w:cs="Arial"/>
        </w:rPr>
        <w:t>Nous remercions de bien vouloir respecter les horaires de présence. En cas d’empêchement, veuillez signaler vos absences le plus tôt possible</w:t>
      </w:r>
      <w:r>
        <w:rPr>
          <w:rFonts w:ascii="Arial" w:hAnsi="Arial" w:cs="Arial"/>
        </w:rPr>
        <w:t xml:space="preserve"> au 03.83.89.56.00 ou par mail à l’adresse suivante : </w:t>
      </w:r>
      <w:r w:rsidRPr="00074DFF">
        <w:rPr>
          <w:rFonts w:ascii="Arial" w:hAnsi="Arial" w:cs="Arial"/>
          <w:u w:val="single"/>
        </w:rPr>
        <w:t>secretariat@cattp-nancy.fr</w:t>
      </w:r>
    </w:p>
    <w:p w14:paraId="2F1B90B2" w14:textId="77777777" w:rsidR="001F6D8C" w:rsidRPr="00F6725B" w:rsidRDefault="001F6D8C" w:rsidP="001F6D8C">
      <w:pPr>
        <w:tabs>
          <w:tab w:val="left" w:pos="4820"/>
        </w:tabs>
        <w:jc w:val="both"/>
        <w:rPr>
          <w:rFonts w:ascii="Arial" w:hAnsi="Arial" w:cs="Arial"/>
          <w:sz w:val="16"/>
        </w:rPr>
      </w:pPr>
    </w:p>
    <w:p w14:paraId="4F8AD3E1" w14:textId="77777777" w:rsidR="001F6D8C" w:rsidRPr="00F6725B" w:rsidRDefault="001F6D8C" w:rsidP="001F6D8C">
      <w:pPr>
        <w:tabs>
          <w:tab w:val="left" w:pos="4820"/>
        </w:tabs>
        <w:jc w:val="both"/>
        <w:rPr>
          <w:rFonts w:ascii="Arial" w:hAnsi="Arial" w:cs="Arial"/>
          <w:sz w:val="16"/>
        </w:rPr>
      </w:pPr>
    </w:p>
    <w:p w14:paraId="1BEF4910" w14:textId="77777777" w:rsidR="001F6D8C" w:rsidRPr="00EE79DE" w:rsidRDefault="001F6D8C" w:rsidP="001F6D8C">
      <w:pPr>
        <w:tabs>
          <w:tab w:val="left" w:pos="4820"/>
        </w:tabs>
        <w:jc w:val="both"/>
        <w:rPr>
          <w:rFonts w:ascii="Arial" w:hAnsi="Arial" w:cs="Arial"/>
        </w:rPr>
      </w:pPr>
      <w:r w:rsidRPr="00EE79DE">
        <w:rPr>
          <w:rFonts w:ascii="Arial" w:hAnsi="Arial" w:cs="Arial"/>
        </w:rPr>
        <w:t>Nous restons à votre disposition pour tout renseignement complémentaire,</w:t>
      </w:r>
    </w:p>
    <w:p w14:paraId="45D2BAFC" w14:textId="77777777" w:rsidR="001F6D8C" w:rsidRDefault="001F6D8C" w:rsidP="001F6D8C">
      <w:pPr>
        <w:tabs>
          <w:tab w:val="left" w:pos="4820"/>
        </w:tabs>
        <w:jc w:val="both"/>
        <w:rPr>
          <w:rFonts w:ascii="Arial" w:hAnsi="Arial" w:cs="Arial"/>
        </w:rPr>
      </w:pPr>
    </w:p>
    <w:p w14:paraId="405C3D06" w14:textId="77777777" w:rsidR="001F6D8C" w:rsidRPr="00EE79DE" w:rsidRDefault="001F6D8C" w:rsidP="001F6D8C">
      <w:pPr>
        <w:tabs>
          <w:tab w:val="left" w:pos="4820"/>
        </w:tabs>
        <w:jc w:val="both"/>
        <w:rPr>
          <w:rFonts w:ascii="Arial" w:hAnsi="Arial" w:cs="Arial"/>
        </w:rPr>
      </w:pPr>
      <w:r w:rsidRPr="00EE79DE">
        <w:rPr>
          <w:rFonts w:ascii="Arial" w:hAnsi="Arial" w:cs="Arial"/>
        </w:rPr>
        <w:t xml:space="preserve">Nous vous prions d’agréer, </w:t>
      </w:r>
      <w:r w:rsidRPr="00936F12">
        <w:rPr>
          <w:rFonts w:ascii="Arial" w:hAnsi="Arial" w:cs="Arial"/>
        </w:rPr>
        <w:t xml:space="preserve">Madame, </w:t>
      </w:r>
      <w:r w:rsidRPr="00EE79DE">
        <w:rPr>
          <w:rFonts w:ascii="Arial" w:hAnsi="Arial" w:cs="Arial"/>
        </w:rPr>
        <w:t>nos salutations distinguées.</w:t>
      </w:r>
    </w:p>
    <w:p w14:paraId="2D9DE31A" w14:textId="77777777" w:rsidR="001F6D8C" w:rsidRPr="00EE79DE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</w:p>
    <w:p w14:paraId="1D1E20B5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  <w:r w:rsidRPr="00EE79DE">
        <w:rPr>
          <w:rFonts w:ascii="Arial" w:hAnsi="Arial" w:cs="Arial"/>
        </w:rPr>
        <w:t>D</w:t>
      </w:r>
      <w:r>
        <w:rPr>
          <w:rFonts w:ascii="Arial" w:hAnsi="Arial" w:cs="Arial"/>
        </w:rPr>
        <w:t>octeur</w:t>
      </w:r>
      <w:r w:rsidRPr="00EE79DE">
        <w:rPr>
          <w:rFonts w:ascii="Arial" w:hAnsi="Arial" w:cs="Arial"/>
        </w:rPr>
        <w:t xml:space="preserve"> Iris MARCEAU</w:t>
      </w:r>
    </w:p>
    <w:p w14:paraId="27D98570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</w:p>
    <w:p w14:paraId="5EE0F0AD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</w:rPr>
      </w:pPr>
    </w:p>
    <w:p w14:paraId="767E18A0" w14:textId="77777777" w:rsidR="001F6D8C" w:rsidRDefault="001F6D8C" w:rsidP="001F6D8C">
      <w:pPr>
        <w:tabs>
          <w:tab w:val="left" w:pos="4820"/>
        </w:tabs>
        <w:ind w:left="4820"/>
        <w:rPr>
          <w:rFonts w:ascii="Arial" w:hAnsi="Arial" w:cs="Arial"/>
        </w:rPr>
        <w:sectPr w:rsidR="001F6D8C" w:rsidSect="001F6D8C">
          <w:headerReference w:type="default" r:id="rId8"/>
          <w:footerReference w:type="default" r:id="rId9"/>
          <w:pgSz w:w="11906" w:h="16838"/>
          <w:pgMar w:top="1417" w:right="1417" w:bottom="1134" w:left="1417" w:header="568" w:footer="246" w:gutter="0"/>
          <w:cols w:space="708"/>
          <w:docGrid w:linePitch="360"/>
        </w:sectPr>
      </w:pPr>
    </w:p>
    <w:p w14:paraId="7EE6C0A8" w14:textId="77777777" w:rsidR="001F6D8C" w:rsidRPr="007A5C0F" w:rsidRDefault="001F6D8C" w:rsidP="001F6D8C">
      <w:pPr>
        <w:jc w:val="center"/>
        <w:rPr>
          <w:rFonts w:ascii="Arial" w:hAnsi="Arial" w:cs="Arial"/>
          <w:b/>
          <w:sz w:val="36"/>
          <w:szCs w:val="34"/>
        </w:rPr>
      </w:pPr>
      <w:r w:rsidRPr="007A5C0F">
        <w:rPr>
          <w:rFonts w:ascii="Arial" w:hAnsi="Arial" w:cs="Arial"/>
          <w:b/>
          <w:sz w:val="36"/>
          <w:szCs w:val="34"/>
        </w:rPr>
        <w:lastRenderedPageBreak/>
        <w:t>Planning d’activités</w:t>
      </w:r>
    </w:p>
    <w:p w14:paraId="7579D69A" w14:textId="77777777" w:rsidR="001F6D8C" w:rsidRDefault="001F6D8C" w:rsidP="001F6D8C">
      <w:pPr>
        <w:jc w:val="center"/>
        <w:rPr>
          <w:rFonts w:ascii="Arial" w:hAnsi="Arial" w:cs="Arial"/>
          <w:color w:val="FF0000"/>
          <w:sz w:val="28"/>
        </w:rPr>
      </w:pPr>
      <w:r w:rsidRPr="00CB4BD7">
        <w:rPr>
          <w:rFonts w:ascii="Arial" w:hAnsi="Arial" w:cs="Arial"/>
          <w:color w:val="FF0000"/>
          <w:sz w:val="28"/>
        </w:rPr>
        <w:t xml:space="preserve">Du </w:t>
      </w:r>
      <w:r>
        <w:rPr>
          <w:rFonts w:ascii="Arial" w:hAnsi="Arial" w:cs="Arial"/>
          <w:color w:val="FF0000"/>
          <w:sz w:val="28"/>
        </w:rPr>
        <w:t>13</w:t>
      </w:r>
      <w:r w:rsidRPr="00CB4BD7">
        <w:rPr>
          <w:rFonts w:ascii="Arial" w:hAnsi="Arial" w:cs="Arial"/>
          <w:color w:val="FF0000"/>
          <w:sz w:val="28"/>
        </w:rPr>
        <w:t xml:space="preserve"> au</w:t>
      </w:r>
      <w:r>
        <w:rPr>
          <w:rFonts w:ascii="Arial" w:hAnsi="Arial" w:cs="Arial"/>
          <w:color w:val="FF0000"/>
          <w:sz w:val="28"/>
        </w:rPr>
        <w:t xml:space="preserve"> 28</w:t>
      </w:r>
      <w:r w:rsidRPr="00CB4BD7">
        <w:rPr>
          <w:rFonts w:ascii="Arial" w:hAnsi="Arial" w:cs="Arial"/>
          <w:color w:val="FF0000"/>
          <w:sz w:val="28"/>
        </w:rPr>
        <w:t xml:space="preserve"> N</w:t>
      </w:r>
    </w:p>
    <w:p w14:paraId="5E2ACF99" w14:textId="77777777" w:rsidR="001F6D8C" w:rsidRPr="007A5C0F" w:rsidRDefault="001F6D8C" w:rsidP="001F6D8C">
      <w:pPr>
        <w:jc w:val="center"/>
        <w:rPr>
          <w:rFonts w:ascii="Arial" w:hAnsi="Arial" w:cs="Arial"/>
          <w:color w:val="FF0000"/>
          <w:sz w:val="18"/>
        </w:rPr>
      </w:pPr>
    </w:p>
    <w:p w14:paraId="2B6B11F3" w14:textId="77777777" w:rsidR="001F6D8C" w:rsidRPr="009626E8" w:rsidRDefault="001F6D8C" w:rsidP="001F6D8C">
      <w:pPr>
        <w:jc w:val="center"/>
        <w:rPr>
          <w:rFonts w:ascii="Arial" w:hAnsi="Arial" w:cs="Arial"/>
        </w:rPr>
      </w:pPr>
      <w:r w:rsidRPr="009626E8">
        <w:rPr>
          <w:rFonts w:ascii="Arial" w:hAnsi="Arial" w:cs="Arial"/>
        </w:rPr>
        <w:t>Lieu :</w:t>
      </w:r>
      <w:r w:rsidRPr="009626E8">
        <w:rPr>
          <w:rFonts w:ascii="Arial" w:hAnsi="Arial" w:cs="Arial"/>
          <w:b/>
        </w:rPr>
        <w:t xml:space="preserve"> </w:t>
      </w:r>
      <w:r w:rsidRPr="009626E8">
        <w:rPr>
          <w:rFonts w:ascii="Arial" w:hAnsi="Arial" w:cs="Arial"/>
        </w:rPr>
        <w:t>CATTP 11, allée des Vergers 54000 NANCY</w:t>
      </w:r>
    </w:p>
    <w:p w14:paraId="459C6A4C" w14:textId="77777777" w:rsidR="001F6D8C" w:rsidRPr="009626E8" w:rsidRDefault="001F6D8C" w:rsidP="001F6D8C">
      <w:pPr>
        <w:jc w:val="center"/>
        <w:rPr>
          <w:rFonts w:ascii="Arial" w:hAnsi="Arial" w:cs="Arial"/>
          <w:b/>
        </w:rPr>
      </w:pPr>
      <w:r w:rsidRPr="009626E8">
        <w:rPr>
          <w:rFonts w:ascii="Arial" w:hAnsi="Arial" w:cs="Arial"/>
        </w:rPr>
        <w:sym w:font="Wingdings 2" w:char="F027"/>
      </w:r>
      <w:r w:rsidRPr="009626E8">
        <w:rPr>
          <w:rFonts w:ascii="Arial" w:hAnsi="Arial" w:cs="Arial"/>
        </w:rPr>
        <w:t xml:space="preserve"> 03.83.89.56.00 - </w:t>
      </w:r>
      <w:r w:rsidRPr="009626E8">
        <w:rPr>
          <w:rFonts w:ascii="Arial" w:hAnsi="Arial" w:cs="Arial"/>
        </w:rPr>
        <w:sym w:font="Wingdings" w:char="F02A"/>
      </w:r>
      <w:r w:rsidRPr="009626E8">
        <w:rPr>
          <w:rFonts w:ascii="Arial" w:hAnsi="Arial" w:cs="Arial"/>
        </w:rPr>
        <w:t xml:space="preserve"> </w:t>
      </w:r>
      <w:hyperlink r:id="rId10" w:history="1">
        <w:r w:rsidRPr="009626E8">
          <w:rPr>
            <w:rStyle w:val="Lienhypertexte"/>
            <w:rFonts w:ascii="Arial" w:hAnsi="Arial" w:cs="Arial"/>
          </w:rPr>
          <w:t>secretariat@cattp-nancy.fr</w:t>
        </w:r>
      </w:hyperlink>
    </w:p>
    <w:p w14:paraId="1CA6C957" w14:textId="77777777" w:rsidR="001F6D8C" w:rsidRDefault="001F6D8C" w:rsidP="001F6D8C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093"/>
        <w:gridCol w:w="3121"/>
        <w:gridCol w:w="4108"/>
      </w:tblGrid>
      <w:tr w:rsidR="001F6D8C" w:rsidRPr="007A5C0F" w14:paraId="764CED4A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4586DF61" w14:textId="77777777" w:rsidR="001F6D8C" w:rsidRPr="007A5C0F" w:rsidRDefault="001F6D8C" w:rsidP="005052BD">
            <w:pPr>
              <w:jc w:val="center"/>
              <w:rPr>
                <w:b/>
              </w:rPr>
            </w:pPr>
            <w:r w:rsidRPr="007A5C0F">
              <w:rPr>
                <w:b/>
              </w:rPr>
              <w:t>Date</w:t>
            </w:r>
          </w:p>
        </w:tc>
        <w:tc>
          <w:tcPr>
            <w:tcW w:w="3121" w:type="dxa"/>
            <w:vAlign w:val="center"/>
          </w:tcPr>
          <w:p w14:paraId="62345EBC" w14:textId="77777777" w:rsidR="001F6D8C" w:rsidRPr="007A5C0F" w:rsidRDefault="001F6D8C" w:rsidP="005052BD">
            <w:pPr>
              <w:jc w:val="center"/>
              <w:rPr>
                <w:b/>
              </w:rPr>
            </w:pPr>
            <w:r w:rsidRPr="007A5C0F">
              <w:rPr>
                <w:b/>
              </w:rPr>
              <w:t>Horaires</w:t>
            </w:r>
          </w:p>
        </w:tc>
        <w:tc>
          <w:tcPr>
            <w:tcW w:w="4108" w:type="dxa"/>
            <w:vAlign w:val="center"/>
          </w:tcPr>
          <w:p w14:paraId="0E232B9D" w14:textId="77777777" w:rsidR="001F6D8C" w:rsidRPr="007A5C0F" w:rsidRDefault="001F6D8C" w:rsidP="005052BD">
            <w:pPr>
              <w:jc w:val="center"/>
              <w:rPr>
                <w:b/>
              </w:rPr>
            </w:pPr>
            <w:r w:rsidRPr="007A5C0F">
              <w:rPr>
                <w:b/>
              </w:rPr>
              <w:t>Activité / Atelier</w:t>
            </w:r>
          </w:p>
        </w:tc>
      </w:tr>
      <w:tr w:rsidR="001F6D8C" w14:paraId="0CE09338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0382620" w14:textId="77777777" w:rsidR="001F6D8C" w:rsidRDefault="001F6D8C" w:rsidP="005052BD">
            <w:r>
              <w:t>13/03/N</w:t>
            </w:r>
          </w:p>
        </w:tc>
        <w:tc>
          <w:tcPr>
            <w:tcW w:w="3121" w:type="dxa"/>
            <w:vAlign w:val="center"/>
          </w:tcPr>
          <w:p w14:paraId="051B3F05" w14:textId="79D38CF3" w:rsidR="001F6D8C" w:rsidRDefault="00893603" w:rsidP="005052BD">
            <w:pPr>
              <w:jc w:val="center"/>
            </w:pPr>
            <w:r>
              <w:t xml:space="preserve">De </w:t>
            </w:r>
            <w:r w:rsidR="001F6D8C">
              <w:t>9</w:t>
            </w:r>
            <w:r>
              <w:t xml:space="preserve"> h 00</w:t>
            </w:r>
            <w:r w:rsidR="001F6D8C">
              <w:t xml:space="preserve"> à 12</w:t>
            </w:r>
            <w:r>
              <w:t xml:space="preserve"> h</w:t>
            </w:r>
            <w:r w:rsidR="006F6FE6">
              <w:t xml:space="preserve"> </w:t>
            </w:r>
            <w:r>
              <w:t>00</w:t>
            </w:r>
          </w:p>
        </w:tc>
        <w:tc>
          <w:tcPr>
            <w:tcW w:w="4108" w:type="dxa"/>
            <w:vAlign w:val="center"/>
          </w:tcPr>
          <w:p w14:paraId="014D4870" w14:textId="77777777" w:rsidR="001F6D8C" w:rsidRDefault="001F6D8C" w:rsidP="005052BD">
            <w:r>
              <w:t>Activité créatif</w:t>
            </w:r>
          </w:p>
        </w:tc>
      </w:tr>
      <w:tr w:rsidR="001F6D8C" w14:paraId="3D1FC0C7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1E7C842F" w14:textId="77777777" w:rsidR="001F6D8C" w:rsidRDefault="001F6D8C" w:rsidP="005052BD">
            <w:r>
              <w:t>15/03/N</w:t>
            </w:r>
          </w:p>
        </w:tc>
        <w:tc>
          <w:tcPr>
            <w:tcW w:w="3121" w:type="dxa"/>
            <w:vAlign w:val="center"/>
          </w:tcPr>
          <w:p w14:paraId="29E7D034" w14:textId="5DB1E189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3D2B31BC" w14:textId="77777777" w:rsidR="001F6D8C" w:rsidRDefault="001F6D8C" w:rsidP="005052BD">
            <w:r>
              <w:t>Natation</w:t>
            </w:r>
          </w:p>
        </w:tc>
      </w:tr>
      <w:tr w:rsidR="001F6D8C" w14:paraId="3B34A5F2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6337713" w14:textId="77777777" w:rsidR="001F6D8C" w:rsidRDefault="001F6D8C" w:rsidP="005052BD">
            <w:r>
              <w:t>16/03/N</w:t>
            </w:r>
          </w:p>
        </w:tc>
        <w:tc>
          <w:tcPr>
            <w:tcW w:w="3121" w:type="dxa"/>
            <w:vAlign w:val="center"/>
          </w:tcPr>
          <w:p w14:paraId="7F6BD323" w14:textId="63D2D381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668FF19B" w14:textId="77777777" w:rsidR="001F6D8C" w:rsidRDefault="001F6D8C" w:rsidP="005052BD">
            <w:r>
              <w:t xml:space="preserve">Atelier culinaire </w:t>
            </w:r>
          </w:p>
        </w:tc>
      </w:tr>
      <w:tr w:rsidR="001F6D8C" w14:paraId="131AE036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6DCEF832" w14:textId="77777777" w:rsidR="001F6D8C" w:rsidRDefault="001F6D8C" w:rsidP="005052BD">
            <w:r>
              <w:t>21/03/N</w:t>
            </w:r>
          </w:p>
        </w:tc>
        <w:tc>
          <w:tcPr>
            <w:tcW w:w="3121" w:type="dxa"/>
            <w:vAlign w:val="center"/>
          </w:tcPr>
          <w:p w14:paraId="38149AB7" w14:textId="4B84CD16" w:rsidR="001F6D8C" w:rsidRDefault="001F6D8C" w:rsidP="005052BD">
            <w:pPr>
              <w:jc w:val="center"/>
            </w:pPr>
            <w:r>
              <w:t>9H</w:t>
            </w:r>
            <w:r w:rsidR="00893603">
              <w:t>00</w:t>
            </w:r>
            <w:r>
              <w:t xml:space="preserve"> à 12H</w:t>
            </w:r>
            <w:r w:rsidR="00893603">
              <w:t>00</w:t>
            </w:r>
          </w:p>
        </w:tc>
        <w:tc>
          <w:tcPr>
            <w:tcW w:w="4108" w:type="dxa"/>
            <w:vAlign w:val="center"/>
          </w:tcPr>
          <w:p w14:paraId="09801E66" w14:textId="77777777" w:rsidR="001F6D8C" w:rsidRDefault="001F6D8C" w:rsidP="005052BD">
            <w:r>
              <w:t>Atelier esthétique</w:t>
            </w:r>
          </w:p>
        </w:tc>
      </w:tr>
      <w:tr w:rsidR="001F6D8C" w14:paraId="11F1E34B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9183117" w14:textId="77777777" w:rsidR="001F6D8C" w:rsidRDefault="001F6D8C" w:rsidP="005052BD">
            <w:r>
              <w:t>22/03/N</w:t>
            </w:r>
          </w:p>
        </w:tc>
        <w:tc>
          <w:tcPr>
            <w:tcW w:w="3121" w:type="dxa"/>
            <w:vAlign w:val="center"/>
          </w:tcPr>
          <w:p w14:paraId="001FFF0C" w14:textId="5216DAC5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10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668831F8" w14:textId="77777777" w:rsidR="001F6D8C" w:rsidRDefault="001F6D8C" w:rsidP="005052BD">
            <w:r>
              <w:t>Natation</w:t>
            </w:r>
          </w:p>
        </w:tc>
      </w:tr>
      <w:tr w:rsidR="001F6D8C" w14:paraId="605A4F27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7A98134" w14:textId="77777777" w:rsidR="001F6D8C" w:rsidRDefault="001F6D8C" w:rsidP="005052BD">
            <w:r>
              <w:t>23/03/N</w:t>
            </w:r>
          </w:p>
        </w:tc>
        <w:tc>
          <w:tcPr>
            <w:tcW w:w="3121" w:type="dxa"/>
            <w:vAlign w:val="center"/>
          </w:tcPr>
          <w:p w14:paraId="0CCE49E9" w14:textId="5C0B0B8E" w:rsidR="001F6D8C" w:rsidRDefault="001F6D8C" w:rsidP="005052BD">
            <w:pPr>
              <w:jc w:val="center"/>
            </w:pPr>
            <w:r>
              <w:t>14</w:t>
            </w:r>
            <w:r w:rsidR="00893603">
              <w:t>h00</w:t>
            </w:r>
            <w:r>
              <w:t xml:space="preserve"> à 17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60F634F4" w14:textId="77777777" w:rsidR="001F6D8C" w:rsidRDefault="001F6D8C" w:rsidP="005052BD">
            <w:r>
              <w:t>Cinéma</w:t>
            </w:r>
          </w:p>
        </w:tc>
      </w:tr>
      <w:tr w:rsidR="001F6D8C" w14:paraId="70297082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39B7532" w14:textId="77777777" w:rsidR="001F6D8C" w:rsidRDefault="001F6D8C" w:rsidP="005052BD">
            <w:r>
              <w:t>28/03/N</w:t>
            </w:r>
          </w:p>
        </w:tc>
        <w:tc>
          <w:tcPr>
            <w:tcW w:w="3121" w:type="dxa"/>
            <w:vAlign w:val="center"/>
          </w:tcPr>
          <w:p w14:paraId="7DEBB376" w14:textId="09403E17" w:rsidR="001F6D8C" w:rsidRDefault="001F6D8C" w:rsidP="005052BD">
            <w:pPr>
              <w:jc w:val="center"/>
            </w:pPr>
            <w:r>
              <w:t>14</w:t>
            </w:r>
            <w:r w:rsidR="00893603">
              <w:t>h00</w:t>
            </w:r>
            <w:r>
              <w:t xml:space="preserve"> à 17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5650ADD4" w14:textId="77777777" w:rsidR="001F6D8C" w:rsidRDefault="001F6D8C" w:rsidP="005052BD">
            <w:r>
              <w:t>Atelier expression corporelle</w:t>
            </w:r>
          </w:p>
        </w:tc>
      </w:tr>
      <w:tr w:rsidR="001F6D8C" w14:paraId="48B5DED4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0CE2AE9" w14:textId="77777777" w:rsidR="001F6D8C" w:rsidRDefault="001F6D8C" w:rsidP="005052BD">
            <w:r>
              <w:t>29/03/N</w:t>
            </w:r>
          </w:p>
        </w:tc>
        <w:tc>
          <w:tcPr>
            <w:tcW w:w="3121" w:type="dxa"/>
            <w:vAlign w:val="center"/>
          </w:tcPr>
          <w:p w14:paraId="0050CD8B" w14:textId="4CFF071C" w:rsidR="001F6D8C" w:rsidRDefault="001F6D8C" w:rsidP="005052BD">
            <w:pPr>
              <w:jc w:val="center"/>
            </w:pPr>
            <w:r>
              <w:t>14</w:t>
            </w:r>
            <w:r w:rsidR="00893603">
              <w:t>h00</w:t>
            </w:r>
            <w:r>
              <w:t xml:space="preserve"> à 17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36E9F702" w14:textId="77777777" w:rsidR="001F6D8C" w:rsidRDefault="001F6D8C" w:rsidP="005052BD">
            <w:r>
              <w:t>Natation</w:t>
            </w:r>
          </w:p>
        </w:tc>
      </w:tr>
      <w:tr w:rsidR="001F6D8C" w14:paraId="15B9F9AB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043249F4" w14:textId="77777777" w:rsidR="001F6D8C" w:rsidRDefault="001F6D8C" w:rsidP="005052BD">
            <w:r>
              <w:t>30/03/N</w:t>
            </w:r>
          </w:p>
        </w:tc>
        <w:tc>
          <w:tcPr>
            <w:tcW w:w="3121" w:type="dxa"/>
            <w:vAlign w:val="center"/>
          </w:tcPr>
          <w:p w14:paraId="184BCE70" w14:textId="2A2ACBAD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2F3B6C64" w14:textId="77777777" w:rsidR="001F6D8C" w:rsidRDefault="001F6D8C" w:rsidP="005052BD">
            <w:r>
              <w:t>Activité culinaire</w:t>
            </w:r>
          </w:p>
        </w:tc>
      </w:tr>
      <w:tr w:rsidR="001F6D8C" w14:paraId="25F95725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1AABD796" w14:textId="77777777" w:rsidR="001F6D8C" w:rsidRDefault="001F6D8C" w:rsidP="005052BD">
            <w:r>
              <w:t>04/04/N</w:t>
            </w:r>
          </w:p>
        </w:tc>
        <w:tc>
          <w:tcPr>
            <w:tcW w:w="3121" w:type="dxa"/>
            <w:vAlign w:val="center"/>
          </w:tcPr>
          <w:p w14:paraId="4D7A4D63" w14:textId="67452344" w:rsidR="001F6D8C" w:rsidRDefault="001F6D8C" w:rsidP="005052BD">
            <w:pPr>
              <w:jc w:val="center"/>
            </w:pPr>
            <w:r>
              <w:t>14</w:t>
            </w:r>
            <w:r w:rsidR="00893603">
              <w:t>h00</w:t>
            </w:r>
            <w:r>
              <w:t xml:space="preserve"> à 17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67F7BC22" w14:textId="77777777" w:rsidR="001F6D8C" w:rsidRDefault="001F6D8C" w:rsidP="005052BD">
            <w:r>
              <w:t xml:space="preserve">Atelier esthétique </w:t>
            </w:r>
          </w:p>
        </w:tc>
      </w:tr>
      <w:tr w:rsidR="001F6D8C" w14:paraId="7EADF1A6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6990E468" w14:textId="77777777" w:rsidR="001F6D8C" w:rsidRDefault="001F6D8C" w:rsidP="005052BD">
            <w:r>
              <w:t>05/04/N</w:t>
            </w:r>
          </w:p>
        </w:tc>
        <w:tc>
          <w:tcPr>
            <w:tcW w:w="3121" w:type="dxa"/>
            <w:vAlign w:val="center"/>
          </w:tcPr>
          <w:p w14:paraId="76974BEF" w14:textId="62797C0C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25490E15" w14:textId="77777777" w:rsidR="001F6D8C" w:rsidRDefault="001F6D8C" w:rsidP="005052BD">
            <w:r>
              <w:t>Natation</w:t>
            </w:r>
          </w:p>
        </w:tc>
      </w:tr>
      <w:tr w:rsidR="001F6D8C" w14:paraId="61C7DB28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721C6C15" w14:textId="77777777" w:rsidR="001F6D8C" w:rsidRDefault="001F6D8C" w:rsidP="005052BD">
            <w:r>
              <w:t>07/04/N</w:t>
            </w:r>
          </w:p>
        </w:tc>
        <w:tc>
          <w:tcPr>
            <w:tcW w:w="3121" w:type="dxa"/>
            <w:vAlign w:val="center"/>
          </w:tcPr>
          <w:p w14:paraId="476B485B" w14:textId="594916C1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79C3A618" w14:textId="77777777" w:rsidR="001F6D8C" w:rsidRDefault="001F6D8C" w:rsidP="005052BD">
            <w:r>
              <w:t xml:space="preserve">Atelier créatif </w:t>
            </w:r>
          </w:p>
        </w:tc>
      </w:tr>
      <w:tr w:rsidR="001F6D8C" w14:paraId="4BE554EB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4B2F71DC" w14:textId="77777777" w:rsidR="001F6D8C" w:rsidRDefault="001F6D8C" w:rsidP="005052BD">
            <w:r>
              <w:t>10/04/N</w:t>
            </w:r>
          </w:p>
        </w:tc>
        <w:tc>
          <w:tcPr>
            <w:tcW w:w="3121" w:type="dxa"/>
            <w:vAlign w:val="center"/>
          </w:tcPr>
          <w:p w14:paraId="762FE713" w14:textId="1B153333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26C0C229" w14:textId="77777777" w:rsidR="001F6D8C" w:rsidRDefault="001F6D8C" w:rsidP="005052BD">
            <w:r>
              <w:t>Atelier expression corporelle</w:t>
            </w:r>
          </w:p>
        </w:tc>
      </w:tr>
      <w:tr w:rsidR="001F6D8C" w14:paraId="1F6D61CE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37F793CA" w14:textId="77777777" w:rsidR="001F6D8C" w:rsidRDefault="001F6D8C" w:rsidP="005052BD">
            <w:r>
              <w:t>12/04/N</w:t>
            </w:r>
          </w:p>
        </w:tc>
        <w:tc>
          <w:tcPr>
            <w:tcW w:w="3121" w:type="dxa"/>
            <w:vAlign w:val="center"/>
          </w:tcPr>
          <w:p w14:paraId="2FED6CBF" w14:textId="047AC365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4271B65A" w14:textId="77777777" w:rsidR="001F6D8C" w:rsidRDefault="001F6D8C" w:rsidP="005052BD">
            <w:r>
              <w:t>Natation</w:t>
            </w:r>
          </w:p>
        </w:tc>
      </w:tr>
      <w:tr w:rsidR="001F6D8C" w14:paraId="07213F4D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424DDDC6" w14:textId="77777777" w:rsidR="001F6D8C" w:rsidRDefault="001F6D8C" w:rsidP="005052BD">
            <w:r>
              <w:t>13/04/N</w:t>
            </w:r>
          </w:p>
        </w:tc>
        <w:tc>
          <w:tcPr>
            <w:tcW w:w="3121" w:type="dxa"/>
            <w:vAlign w:val="center"/>
          </w:tcPr>
          <w:p w14:paraId="4041C8C6" w14:textId="596DE59F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36C03796" w14:textId="77777777" w:rsidR="001F6D8C" w:rsidRDefault="001F6D8C" w:rsidP="005052BD">
            <w:r>
              <w:t xml:space="preserve">Atelier créatif  </w:t>
            </w:r>
          </w:p>
        </w:tc>
      </w:tr>
      <w:tr w:rsidR="001F6D8C" w14:paraId="5C1D3D20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21861D3B" w14:textId="77777777" w:rsidR="001F6D8C" w:rsidRDefault="001F6D8C" w:rsidP="005052BD">
            <w:r>
              <w:t>19/04/N</w:t>
            </w:r>
          </w:p>
        </w:tc>
        <w:tc>
          <w:tcPr>
            <w:tcW w:w="3121" w:type="dxa"/>
            <w:vAlign w:val="center"/>
          </w:tcPr>
          <w:p w14:paraId="311C1303" w14:textId="44852D02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1D1224DF" w14:textId="77777777" w:rsidR="001F6D8C" w:rsidRDefault="001F6D8C" w:rsidP="005052BD">
            <w:r>
              <w:t>Natation</w:t>
            </w:r>
          </w:p>
        </w:tc>
      </w:tr>
      <w:tr w:rsidR="001F6D8C" w14:paraId="06D2484D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68BEE4B7" w14:textId="77777777" w:rsidR="001F6D8C" w:rsidRDefault="001F6D8C" w:rsidP="005052BD">
            <w:r>
              <w:t>20/04/N</w:t>
            </w:r>
          </w:p>
        </w:tc>
        <w:tc>
          <w:tcPr>
            <w:tcW w:w="3121" w:type="dxa"/>
            <w:vAlign w:val="center"/>
          </w:tcPr>
          <w:p w14:paraId="7E59367D" w14:textId="4C33F4D6" w:rsidR="001F6D8C" w:rsidRDefault="001F6D8C" w:rsidP="005052BD">
            <w:pPr>
              <w:jc w:val="center"/>
            </w:pPr>
            <w:r>
              <w:t>14</w:t>
            </w:r>
            <w:r w:rsidR="00893603">
              <w:t>h00</w:t>
            </w:r>
            <w:r>
              <w:t xml:space="preserve"> à 17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3F8C5CD6" w14:textId="77777777" w:rsidR="001F6D8C" w:rsidRDefault="001F6D8C" w:rsidP="005052BD">
            <w:r>
              <w:t>Atelier esthétique</w:t>
            </w:r>
          </w:p>
        </w:tc>
      </w:tr>
      <w:tr w:rsidR="001F6D8C" w14:paraId="403F2311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4C2C5B2F" w14:textId="77777777" w:rsidR="001F6D8C" w:rsidRDefault="001F6D8C" w:rsidP="005052BD">
            <w:r>
              <w:t>21/04/N</w:t>
            </w:r>
          </w:p>
        </w:tc>
        <w:tc>
          <w:tcPr>
            <w:tcW w:w="3121" w:type="dxa"/>
            <w:vAlign w:val="center"/>
          </w:tcPr>
          <w:p w14:paraId="5CB2F02A" w14:textId="2805CC42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10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57B47025" w14:textId="26C918CA" w:rsidR="001F6D8C" w:rsidRDefault="00BA7800" w:rsidP="005052BD">
            <w:r>
              <w:t>Atelier créatif</w:t>
            </w:r>
          </w:p>
        </w:tc>
      </w:tr>
      <w:tr w:rsidR="001F6D8C" w14:paraId="45FF7260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51312508" w14:textId="77777777" w:rsidR="001F6D8C" w:rsidRDefault="001F6D8C" w:rsidP="005052BD">
            <w:r>
              <w:t>24/04/N</w:t>
            </w:r>
          </w:p>
        </w:tc>
        <w:tc>
          <w:tcPr>
            <w:tcW w:w="3121" w:type="dxa"/>
            <w:vAlign w:val="center"/>
          </w:tcPr>
          <w:p w14:paraId="65668649" w14:textId="30543D3C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293A8B51" w14:textId="77777777" w:rsidR="001F6D8C" w:rsidRDefault="001F6D8C" w:rsidP="005052BD">
            <w:r>
              <w:t>Atelier expression corporelle</w:t>
            </w:r>
          </w:p>
        </w:tc>
      </w:tr>
      <w:tr w:rsidR="001F6D8C" w14:paraId="307BF161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73D39F71" w14:textId="77777777" w:rsidR="001F6D8C" w:rsidRDefault="001F6D8C" w:rsidP="005052BD">
            <w:r>
              <w:t>26/04/N</w:t>
            </w:r>
          </w:p>
        </w:tc>
        <w:tc>
          <w:tcPr>
            <w:tcW w:w="3121" w:type="dxa"/>
            <w:vAlign w:val="center"/>
          </w:tcPr>
          <w:p w14:paraId="1898B8B3" w14:textId="6C0BA230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35F26E3D" w14:textId="77777777" w:rsidR="001F6D8C" w:rsidRDefault="001F6D8C" w:rsidP="005052BD">
            <w:r>
              <w:t>Natation</w:t>
            </w:r>
          </w:p>
        </w:tc>
      </w:tr>
      <w:tr w:rsidR="001F6D8C" w14:paraId="2CB510C9" w14:textId="77777777" w:rsidTr="005052BD">
        <w:trPr>
          <w:trHeight w:val="454"/>
        </w:trPr>
        <w:tc>
          <w:tcPr>
            <w:tcW w:w="2093" w:type="dxa"/>
            <w:vAlign w:val="center"/>
          </w:tcPr>
          <w:p w14:paraId="1DE7DA33" w14:textId="77777777" w:rsidR="001F6D8C" w:rsidRDefault="001F6D8C" w:rsidP="005052BD">
            <w:r>
              <w:t>28/04/N</w:t>
            </w:r>
          </w:p>
        </w:tc>
        <w:tc>
          <w:tcPr>
            <w:tcW w:w="3121" w:type="dxa"/>
            <w:vAlign w:val="center"/>
          </w:tcPr>
          <w:p w14:paraId="62AAA6B3" w14:textId="12417EB4" w:rsidR="001F6D8C" w:rsidRDefault="001F6D8C" w:rsidP="005052BD">
            <w:pPr>
              <w:jc w:val="center"/>
            </w:pPr>
            <w:r>
              <w:t>9</w:t>
            </w:r>
            <w:r w:rsidR="00893603">
              <w:t>h00</w:t>
            </w:r>
            <w:r>
              <w:t xml:space="preserve"> à 12</w:t>
            </w:r>
            <w:r w:rsidR="00893603">
              <w:t>h00</w:t>
            </w:r>
          </w:p>
        </w:tc>
        <w:tc>
          <w:tcPr>
            <w:tcW w:w="4108" w:type="dxa"/>
            <w:vAlign w:val="center"/>
          </w:tcPr>
          <w:p w14:paraId="47CA0881" w14:textId="77777777" w:rsidR="001F6D8C" w:rsidRDefault="001F6D8C" w:rsidP="005052BD">
            <w:r>
              <w:t xml:space="preserve">Activité culinaire </w:t>
            </w:r>
          </w:p>
        </w:tc>
      </w:tr>
    </w:tbl>
    <w:p w14:paraId="3951B348" w14:textId="77777777" w:rsidR="001F6D8C" w:rsidRDefault="001F6D8C" w:rsidP="001F6D8C">
      <w:pPr>
        <w:jc w:val="center"/>
        <w:rPr>
          <w:rFonts w:ascii="Arial" w:hAnsi="Arial" w:cs="Arial"/>
          <w:i/>
        </w:rPr>
      </w:pPr>
    </w:p>
    <w:p w14:paraId="0E5796D8" w14:textId="77777777" w:rsidR="001F6D8C" w:rsidRPr="0081444E" w:rsidRDefault="001F6D8C" w:rsidP="001F6D8C">
      <w:pPr>
        <w:jc w:val="center"/>
      </w:pPr>
      <w:r w:rsidRPr="00551B6A">
        <w:rPr>
          <w:rFonts w:ascii="Arial" w:hAnsi="Arial" w:cs="Arial"/>
          <w:i/>
        </w:rPr>
        <w:t>En cas d’empêchement, veuillez signaler vos absences le plus tôt possible</w:t>
      </w:r>
    </w:p>
    <w:p w14:paraId="51428D19" w14:textId="77777777" w:rsidR="001F6D8C" w:rsidRPr="0081444E" w:rsidRDefault="001F6D8C" w:rsidP="001F6D8C"/>
    <w:p w14:paraId="713C2D7C" w14:textId="7CD09740" w:rsidR="001F6D8C" w:rsidRPr="00C658E3" w:rsidRDefault="001F6D8C" w:rsidP="001F6D8C">
      <w:pPr>
        <w:rPr>
          <w:sz w:val="22"/>
          <w:szCs w:val="22"/>
        </w:rPr>
      </w:pPr>
    </w:p>
    <w:sectPr w:rsidR="001F6D8C" w:rsidRPr="00C65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78E10" w14:textId="77777777" w:rsidR="00BA7800" w:rsidRDefault="00BA7800">
      <w:r>
        <w:separator/>
      </w:r>
    </w:p>
  </w:endnote>
  <w:endnote w:type="continuationSeparator" w:id="0">
    <w:p w14:paraId="7FE09212" w14:textId="77777777" w:rsidR="00BA7800" w:rsidRDefault="00BA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7B06D" w14:textId="77777777" w:rsidR="001F6D8C" w:rsidRDefault="001F6D8C" w:rsidP="007A5D83">
    <w:pPr>
      <w:ind w:left="284"/>
      <w:jc w:val="center"/>
    </w:pPr>
    <w:r>
      <w:t>9, allée des Vergers - 54000 NANCY</w:t>
    </w:r>
  </w:p>
  <w:p w14:paraId="09680537" w14:textId="77777777" w:rsidR="001F6D8C" w:rsidRPr="007A5D83" w:rsidRDefault="001F6D8C" w:rsidP="007A5D83">
    <w:pPr>
      <w:jc w:val="center"/>
    </w:pPr>
    <w:r w:rsidRPr="007A5D83">
      <w:sym w:font="Wingdings 2" w:char="F027"/>
    </w:r>
    <w:r w:rsidRPr="007A5D83">
      <w:t> : 03.83.90.75.00</w:t>
    </w:r>
    <w:r>
      <w:t xml:space="preserve"> - </w:t>
    </w:r>
    <w:r w:rsidRPr="007A5D83">
      <w:t>Fax : 03.83.90.75.15</w:t>
    </w:r>
  </w:p>
  <w:p w14:paraId="769CCA9F" w14:textId="77777777" w:rsidR="001F6D8C" w:rsidRPr="007A5D83" w:rsidRDefault="001F6D8C" w:rsidP="007A5D83">
    <w:pPr>
      <w:jc w:val="center"/>
    </w:pPr>
    <w:r w:rsidRPr="007A5D83">
      <w:sym w:font="Wingdings" w:char="F02A"/>
    </w:r>
    <w:r w:rsidRPr="007A5D83">
      <w:t xml:space="preserve"> </w:t>
    </w:r>
    <w:hyperlink r:id="rId1" w:history="1">
      <w:r w:rsidRPr="000B53F4">
        <w:rPr>
          <w:rStyle w:val="Lienhypertexte"/>
        </w:rPr>
        <w:t>contact@cmp-chardonbleu.com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FAB5B" w14:textId="77777777" w:rsidR="00BA7800" w:rsidRDefault="00BA7800">
      <w:r>
        <w:separator/>
      </w:r>
    </w:p>
  </w:footnote>
  <w:footnote w:type="continuationSeparator" w:id="0">
    <w:p w14:paraId="5FCA4264" w14:textId="77777777" w:rsidR="00BA7800" w:rsidRDefault="00BA7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48D9A" w14:textId="77777777" w:rsidR="001F6D8C" w:rsidRPr="005D735A" w:rsidRDefault="001F6D8C" w:rsidP="00812861">
    <w:pPr>
      <w:rPr>
        <w:rFonts w:ascii="Arial" w:hAnsi="Arial" w:cs="Arial"/>
        <w:spacing w:val="50"/>
        <w:sz w:val="20"/>
        <w:szCs w:val="20"/>
      </w:rPr>
    </w:pPr>
    <w:r w:rsidRPr="005D735A">
      <w:rPr>
        <w:rFonts w:ascii="Arial" w:hAnsi="Arial" w:cs="Arial"/>
        <w:spacing w:val="50"/>
        <w:sz w:val="20"/>
        <w:szCs w:val="20"/>
      </w:rPr>
      <w:t xml:space="preserve">Centre Médico-Psychologique </w:t>
    </w:r>
  </w:p>
  <w:p w14:paraId="787958C2" w14:textId="77777777" w:rsidR="001F6D8C" w:rsidRDefault="001F6D8C" w:rsidP="00812861">
    <w:pPr>
      <w:rPr>
        <w:b/>
        <w:color w:val="4902CA"/>
        <w:sz w:val="36"/>
        <w:szCs w:val="36"/>
      </w:rPr>
    </w:pPr>
    <w:r w:rsidRPr="007A5D83">
      <w:rPr>
        <w:b/>
        <w:color w:val="4902CA"/>
        <w:sz w:val="36"/>
        <w:szCs w:val="36"/>
      </w:rPr>
      <w:t>Le Chardon Bleu</w:t>
    </w:r>
  </w:p>
  <w:p w14:paraId="624F0894" w14:textId="77777777" w:rsidR="001F6D8C" w:rsidRDefault="001F6D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3F3E"/>
    <w:multiLevelType w:val="hybridMultilevel"/>
    <w:tmpl w:val="B958D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55"/>
    <w:multiLevelType w:val="hybridMultilevel"/>
    <w:tmpl w:val="65DE7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2C9E"/>
    <w:multiLevelType w:val="hybridMultilevel"/>
    <w:tmpl w:val="D0A02108"/>
    <w:lvl w:ilvl="0" w:tplc="6712AD5A">
      <w:start w:val="2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92439541">
    <w:abstractNumId w:val="2"/>
  </w:num>
  <w:num w:numId="2" w16cid:durableId="1674339147">
    <w:abstractNumId w:val="0"/>
  </w:num>
  <w:num w:numId="3" w16cid:durableId="942571425">
    <w:abstractNumId w:val="1"/>
  </w:num>
  <w:num w:numId="4" w16cid:durableId="980580581">
    <w:abstractNumId w:val="1"/>
  </w:num>
  <w:num w:numId="5" w16cid:durableId="181891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EE"/>
    <w:rsid w:val="00115817"/>
    <w:rsid w:val="001E54BD"/>
    <w:rsid w:val="001F6D8C"/>
    <w:rsid w:val="00394855"/>
    <w:rsid w:val="003C71DD"/>
    <w:rsid w:val="006F6FE6"/>
    <w:rsid w:val="008871B3"/>
    <w:rsid w:val="00893603"/>
    <w:rsid w:val="008C5A56"/>
    <w:rsid w:val="009445F2"/>
    <w:rsid w:val="00B57E55"/>
    <w:rsid w:val="00B609EE"/>
    <w:rsid w:val="00BA7800"/>
    <w:rsid w:val="00C658E3"/>
    <w:rsid w:val="00D84E2B"/>
    <w:rsid w:val="00E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6571"/>
  <w15:docId w15:val="{E56E3368-D3F9-4D72-BDB8-1DDD739B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8E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uiPriority w:val="99"/>
    <w:rsid w:val="00B609E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6D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F6D8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F6D8C"/>
  </w:style>
  <w:style w:type="table" w:styleId="Grilledutableau">
    <w:name w:val="Table Grid"/>
    <w:basedOn w:val="TableauNormal"/>
    <w:uiPriority w:val="39"/>
    <w:rsid w:val="001F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cretariat@cattp-nancy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cretariat@cattp-nancy.f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cmp-chardonble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%203\modeles\matrice_courri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matrice_courriel</Template>
  <TotalTime>34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64010-56-08</cp:lastModifiedBy>
  <cp:revision>9</cp:revision>
  <dcterms:created xsi:type="dcterms:W3CDTF">2024-11-14T14:25:00Z</dcterms:created>
  <dcterms:modified xsi:type="dcterms:W3CDTF">2024-11-22T08:33:00Z</dcterms:modified>
</cp:coreProperties>
</file>