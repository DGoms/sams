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0142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Monsieur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CHRISTOL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Daniel</w:t>
      </w:r>
    </w:p>
    <w:p w14:paraId="60D04EF7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39 rue de Turin</w:t>
      </w:r>
    </w:p>
    <w:p w14:paraId="32723BAA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75008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Paris</w:t>
      </w:r>
    </w:p>
    <w:p w14:paraId="6367ABBE" w14:textId="77777777" w:rsidR="00155595" w:rsidRDefault="00155595" w:rsidP="00FF701C">
      <w:pPr>
        <w:tabs>
          <w:tab w:val="left" w:pos="5103"/>
        </w:tabs>
        <w:rPr>
          <w:rFonts w:ascii="Arial" w:hAnsi="Arial" w:cs="Arial"/>
        </w:rPr>
      </w:pPr>
    </w:p>
    <w:p w14:paraId="1B3480B3" w14:textId="77777777" w:rsidR="00155595" w:rsidRDefault="00155595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Marseille, le 2 février 2024</w:t>
      </w:r>
    </w:p>
    <w:p w14:paraId="483A235A" w14:textId="77777777" w:rsidR="00155595" w:rsidRDefault="00155595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 : </w:t>
      </w:r>
      <w:r>
        <w:t>Documents administratifs relatifs aux hospitalisations</w:t>
      </w:r>
    </w:p>
    <w:p w14:paraId="796B02BE" w14:textId="77777777" w:rsidR="00155595" w:rsidRPr="00872103" w:rsidRDefault="00155595" w:rsidP="00872103">
      <w:pPr>
        <w:tabs>
          <w:tab w:val="left" w:pos="5103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0F2847">
        <w:rPr>
          <w:b/>
          <w:bCs/>
          <w:sz w:val="28"/>
          <w:szCs w:val="28"/>
        </w:rPr>
        <w:t xml:space="preserve">Un test PCR doit être effectué dans les 72 heures </w:t>
      </w:r>
      <w:r>
        <w:rPr>
          <w:b/>
          <w:bCs/>
          <w:sz w:val="28"/>
          <w:szCs w:val="28"/>
        </w:rPr>
        <w:t xml:space="preserve">avant </w:t>
      </w:r>
      <w:r w:rsidRPr="000F2847">
        <w:rPr>
          <w:b/>
          <w:bCs/>
          <w:sz w:val="28"/>
          <w:szCs w:val="28"/>
        </w:rPr>
        <w:t>l’intervention</w:t>
      </w:r>
    </w:p>
    <w:p w14:paraId="19552511" w14:textId="77777777" w:rsidR="00155595" w:rsidRPr="00872103" w:rsidRDefault="00155595" w:rsidP="00872103">
      <w:pPr>
        <w:tabs>
          <w:tab w:val="left" w:pos="5103"/>
        </w:tabs>
        <w:rPr>
          <w:rFonts w:ascii="Arial" w:hAnsi="Arial" w:cs="Arial"/>
          <w:sz w:val="28"/>
          <w:szCs w:val="28"/>
        </w:rPr>
      </w:pPr>
      <w:r w:rsidRPr="0038726F">
        <w:rPr>
          <w:noProof/>
          <w:sz w:val="28"/>
          <w:szCs w:val="28"/>
        </w:rPr>
        <w:t>Monsieur</w:t>
      </w:r>
      <w:r w:rsidRPr="00872103">
        <w:rPr>
          <w:sz w:val="28"/>
          <w:szCs w:val="28"/>
        </w:rPr>
        <w:t xml:space="preserve">, </w:t>
      </w:r>
    </w:p>
    <w:p w14:paraId="727BC255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Veuillez noter que vous devez impérativement apporter les documents administratifs et médicaux suivants lors de votre rendez-vous :</w:t>
      </w:r>
    </w:p>
    <w:p w14:paraId="10DB29D2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2E02957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d'un justificatif d'identité</w:t>
      </w:r>
    </w:p>
    <w:p w14:paraId="2C9ED675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l'attestation de Sécurité Sociale</w:t>
      </w:r>
    </w:p>
    <w:p w14:paraId="649616E6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la mutuelle</w:t>
      </w:r>
    </w:p>
    <w:p w14:paraId="6CF971EF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Fiche d'admission</w:t>
      </w:r>
    </w:p>
    <w:p w14:paraId="3894CBBF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Justificatif de l'aide médicale d'État</w:t>
      </w:r>
    </w:p>
    <w:p w14:paraId="3F5923D8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Attestation de complémentaire santé</w:t>
      </w:r>
    </w:p>
    <w:p w14:paraId="59C0FDEB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Copie de l'engagement à payer (pour les mineurs)</w:t>
      </w:r>
    </w:p>
    <w:p w14:paraId="5BDA0227" w14:textId="77777777" w:rsidR="00155595" w:rsidRPr="00C075F8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Pour la psychiatrie : les certificats médicaux à l'origine des placements d'office et des placements à la demande d'un tiers</w:t>
      </w:r>
    </w:p>
    <w:p w14:paraId="55916D94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725B7AF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 personnel du bureau des admissions est à la disposition des patients pour toute aide, démarche ou information utile durant leur séjour.</w:t>
      </w:r>
    </w:p>
    <w:p w14:paraId="0D048427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14E7BE7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Les horaires d'ouverture du bureau des admissions sont :</w:t>
      </w:r>
    </w:p>
    <w:p w14:paraId="3AF3F515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3C0DE7E5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Du lundi au vendredi de 8h à 18h</w:t>
      </w:r>
    </w:p>
    <w:p w14:paraId="7C860325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Le samedi de 8h à 16h</w:t>
      </w:r>
    </w:p>
    <w:p w14:paraId="3C33A32B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40784DC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Sauf en cas d'urgence, les admissions se font habituellement de 15h à 17h.</w:t>
      </w:r>
    </w:p>
    <w:p w14:paraId="4F80B666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7E25607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 xml:space="preserve">Si les patients n'ont pas de dossier à l'hôpital, ils doivent apporter les informations suivantes </w:t>
      </w:r>
    </w:p>
    <w:p w14:paraId="610AFE64" w14:textId="77777777" w:rsidR="00155595" w:rsidRPr="00C075F8" w:rsidRDefault="00155595" w:rsidP="00C075F8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Carnet de santé</w:t>
      </w:r>
    </w:p>
    <w:p w14:paraId="7DCE36D7" w14:textId="77777777" w:rsidR="00155595" w:rsidRDefault="00155595" w:rsidP="00070B8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Ordonnances, résultats d'analyses, et radiographies</w:t>
      </w:r>
    </w:p>
    <w:p w14:paraId="6B1AC140" w14:textId="77777777" w:rsidR="00155595" w:rsidRDefault="00155595" w:rsidP="00872103">
      <w:pPr>
        <w:spacing w:after="0" w:line="240" w:lineRule="auto"/>
        <w:ind w:left="360"/>
      </w:pPr>
    </w:p>
    <w:p w14:paraId="7A09CDE4" w14:textId="5226097D" w:rsidR="00155595" w:rsidRDefault="00155595" w:rsidP="00155595">
      <w:pPr>
        <w:spacing w:after="0" w:line="240" w:lineRule="auto"/>
        <w:ind w:left="360"/>
        <w:rPr>
          <w:noProof/>
        </w:rPr>
        <w:sectPr w:rsidR="00155595" w:rsidSect="00155595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Veuillez agréer</w:t>
      </w:r>
      <w:r>
        <w:t xml:space="preserve"> </w:t>
      </w:r>
      <w:r>
        <w:rPr>
          <w:noProof/>
        </w:rPr>
        <w:t>Monsieur</w:t>
      </w:r>
      <w:r>
        <w:t xml:space="preserve">, </w:t>
      </w:r>
      <w:r>
        <w:t>l’expression de nos sentiments les meilleurs</w:t>
      </w:r>
    </w:p>
    <w:p w14:paraId="652C91AC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Madame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BERNARD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Michelle</w:t>
      </w:r>
    </w:p>
    <w:p w14:paraId="79DD5869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342 Les 3 Fonts</w:t>
      </w:r>
    </w:p>
    <w:p w14:paraId="3B95A7AF" w14:textId="77777777" w:rsidR="00155595" w:rsidRDefault="00155595" w:rsidP="00070B83">
      <w:pPr>
        <w:tabs>
          <w:tab w:val="left" w:pos="51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8726F">
        <w:rPr>
          <w:rFonts w:ascii="Arial" w:hAnsi="Arial" w:cs="Arial"/>
          <w:noProof/>
        </w:rPr>
        <w:t>34000</w:t>
      </w:r>
      <w:r>
        <w:rPr>
          <w:rFonts w:ascii="Arial" w:hAnsi="Arial" w:cs="Arial"/>
        </w:rPr>
        <w:t xml:space="preserve"> </w:t>
      </w:r>
      <w:r w:rsidRPr="0038726F">
        <w:rPr>
          <w:rFonts w:ascii="Arial" w:hAnsi="Arial" w:cs="Arial"/>
          <w:noProof/>
        </w:rPr>
        <w:t>Montpellier</w:t>
      </w:r>
    </w:p>
    <w:p w14:paraId="774EC202" w14:textId="77777777" w:rsidR="00155595" w:rsidRDefault="00155595" w:rsidP="00FF701C">
      <w:pPr>
        <w:tabs>
          <w:tab w:val="left" w:pos="5103"/>
        </w:tabs>
        <w:rPr>
          <w:rFonts w:ascii="Arial" w:hAnsi="Arial" w:cs="Arial"/>
        </w:rPr>
      </w:pPr>
    </w:p>
    <w:p w14:paraId="2375B3F9" w14:textId="77777777" w:rsidR="00155595" w:rsidRDefault="00155595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Marseille, le 2 février 2024</w:t>
      </w:r>
    </w:p>
    <w:p w14:paraId="75862B00" w14:textId="77777777" w:rsidR="00155595" w:rsidRDefault="00155595" w:rsidP="00B8441F">
      <w:pPr>
        <w:tabs>
          <w:tab w:val="left" w:pos="5103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 : </w:t>
      </w:r>
      <w:r>
        <w:t>Documents administratifs relatifs aux hospitalisations</w:t>
      </w:r>
    </w:p>
    <w:p w14:paraId="372C8D25" w14:textId="77777777" w:rsidR="00155595" w:rsidRPr="00872103" w:rsidRDefault="00155595" w:rsidP="00872103">
      <w:pPr>
        <w:tabs>
          <w:tab w:val="left" w:pos="5103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0F2847">
        <w:rPr>
          <w:b/>
          <w:bCs/>
          <w:sz w:val="28"/>
          <w:szCs w:val="28"/>
        </w:rPr>
        <w:t xml:space="preserve">Un test PCR doit être effectué dans les 72 heures </w:t>
      </w:r>
      <w:r>
        <w:rPr>
          <w:b/>
          <w:bCs/>
          <w:sz w:val="28"/>
          <w:szCs w:val="28"/>
        </w:rPr>
        <w:t xml:space="preserve">avant </w:t>
      </w:r>
      <w:r w:rsidRPr="000F2847">
        <w:rPr>
          <w:b/>
          <w:bCs/>
          <w:sz w:val="28"/>
          <w:szCs w:val="28"/>
        </w:rPr>
        <w:t>l’intervention</w:t>
      </w:r>
    </w:p>
    <w:p w14:paraId="432F9EE1" w14:textId="77777777" w:rsidR="00155595" w:rsidRPr="00872103" w:rsidRDefault="00155595" w:rsidP="00872103">
      <w:pPr>
        <w:tabs>
          <w:tab w:val="left" w:pos="5103"/>
        </w:tabs>
        <w:rPr>
          <w:rFonts w:ascii="Arial" w:hAnsi="Arial" w:cs="Arial"/>
          <w:sz w:val="28"/>
          <w:szCs w:val="28"/>
        </w:rPr>
      </w:pPr>
      <w:r w:rsidRPr="0038726F">
        <w:rPr>
          <w:noProof/>
          <w:sz w:val="28"/>
          <w:szCs w:val="28"/>
        </w:rPr>
        <w:t>Madame</w:t>
      </w:r>
      <w:r w:rsidRPr="00872103">
        <w:rPr>
          <w:sz w:val="28"/>
          <w:szCs w:val="28"/>
        </w:rPr>
        <w:t xml:space="preserve">, </w:t>
      </w:r>
    </w:p>
    <w:p w14:paraId="14EF00CC" w14:textId="36E2F611" w:rsidR="00155595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Veuillez noter que vous devez impérativement apporter les documents administratifs et médicaux suivants lors de votre rendez-vous :</w:t>
      </w:r>
    </w:p>
    <w:p w14:paraId="3C06B734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97E14A1" w14:textId="77777777" w:rsidR="00155595" w:rsidRPr="00155595" w:rsidRDefault="00155595" w:rsidP="00155595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55595">
        <w:rPr>
          <w:rFonts w:eastAsia="Times New Roman" w:cstheme="minorHAnsi"/>
          <w:sz w:val="24"/>
          <w:szCs w:val="24"/>
          <w:lang w:eastAsia="fr-FR"/>
        </w:rPr>
        <w:t>Photocopie d'un justificatif d'identité</w:t>
      </w:r>
    </w:p>
    <w:p w14:paraId="04EA3A6F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l'attestation de Sécurité Sociale</w:t>
      </w:r>
    </w:p>
    <w:p w14:paraId="28D074EA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Photocopie de la mutuelle</w:t>
      </w:r>
    </w:p>
    <w:p w14:paraId="6021FE83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Fiche d'admission</w:t>
      </w:r>
    </w:p>
    <w:p w14:paraId="132DC8B3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Justificatif de l'aide médicale d'État</w:t>
      </w:r>
    </w:p>
    <w:p w14:paraId="5E793E16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Attestation de complémentaire santé</w:t>
      </w:r>
    </w:p>
    <w:p w14:paraId="6C4FC1A2" w14:textId="77777777" w:rsidR="00155595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Copie de l'engagement à payer (pour les mineurs)</w:t>
      </w:r>
    </w:p>
    <w:p w14:paraId="4AC4566B" w14:textId="77777777" w:rsidR="00155595" w:rsidRPr="00C075F8" w:rsidRDefault="00155595" w:rsidP="00C075F8">
      <w:pPr>
        <w:pStyle w:val="Paragraphedeliste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Pour la psychiatrie : les certificats médicaux à l'origine des placements d'office et des placements à la demande d'un tiers</w:t>
      </w:r>
    </w:p>
    <w:p w14:paraId="6934165E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E4B09A4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 personnel du bureau des admissions est à la disposition des patients pour toute aide, démarche ou information utile durant leur séjour.</w:t>
      </w:r>
    </w:p>
    <w:p w14:paraId="6FBD84DC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549ED32C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Les horaires d'ouverture du bureau des admissions sont :</w:t>
      </w:r>
    </w:p>
    <w:p w14:paraId="6C182483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53D9425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Du lundi au vendredi de 8h à 18h</w:t>
      </w:r>
    </w:p>
    <w:p w14:paraId="566958A2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- Le samedi de 8h à 16h</w:t>
      </w:r>
    </w:p>
    <w:p w14:paraId="227A2F2C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470692D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Sauf en cas d'urgence, les admissions se font habituellement de 15h à 17h.</w:t>
      </w:r>
    </w:p>
    <w:p w14:paraId="277FB40C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92AFBE3" w14:textId="77777777" w:rsidR="00155595" w:rsidRPr="00C075F8" w:rsidRDefault="00155595" w:rsidP="00C075F8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 xml:space="preserve">Si les patients n'ont pas de dossier à l'hôpital, ils doivent apporter les informations suivantes </w:t>
      </w:r>
    </w:p>
    <w:p w14:paraId="310E10E7" w14:textId="77777777" w:rsidR="00155595" w:rsidRPr="00C075F8" w:rsidRDefault="00155595" w:rsidP="00C075F8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Carnet de santé</w:t>
      </w:r>
    </w:p>
    <w:p w14:paraId="03AB34CE" w14:textId="77777777" w:rsidR="00155595" w:rsidRDefault="00155595" w:rsidP="00070B83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C075F8">
        <w:rPr>
          <w:rFonts w:eastAsia="Times New Roman" w:cstheme="minorHAnsi"/>
          <w:sz w:val="24"/>
          <w:szCs w:val="24"/>
          <w:lang w:eastAsia="fr-FR"/>
        </w:rPr>
        <w:t>Ordonnances, résultats d'analyses, et radiographies</w:t>
      </w:r>
    </w:p>
    <w:p w14:paraId="5A156FDE" w14:textId="77777777" w:rsidR="00155595" w:rsidRDefault="00155595" w:rsidP="00872103">
      <w:pPr>
        <w:spacing w:after="0" w:line="240" w:lineRule="auto"/>
        <w:ind w:left="360"/>
      </w:pPr>
    </w:p>
    <w:p w14:paraId="055419BB" w14:textId="1318BBA2" w:rsidR="00155595" w:rsidRDefault="00155595" w:rsidP="00155595">
      <w:pPr>
        <w:spacing w:after="0" w:line="240" w:lineRule="auto"/>
        <w:ind w:left="360"/>
        <w:rPr>
          <w:noProof/>
        </w:rPr>
        <w:sectPr w:rsidR="00155595" w:rsidSect="00155595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t>Veuillez agréer</w:t>
      </w:r>
      <w:r>
        <w:t xml:space="preserve"> </w:t>
      </w:r>
      <w:r>
        <w:rPr>
          <w:noProof/>
        </w:rPr>
        <w:t>Madame</w:t>
      </w:r>
      <w:r>
        <w:t>, l’expression</w:t>
      </w:r>
      <w:r>
        <w:t xml:space="preserve"> de nos sentiments les meilleurs</w:t>
      </w:r>
    </w:p>
    <w:p w14:paraId="066BBC48" w14:textId="77777777" w:rsidR="00155595" w:rsidRPr="00872103" w:rsidRDefault="00155595" w:rsidP="00155595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sectPr w:rsidR="00155595" w:rsidRPr="00872103" w:rsidSect="00155595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2B52" w14:textId="77777777" w:rsidR="00155595" w:rsidRDefault="00155595">
      <w:r>
        <w:separator/>
      </w:r>
    </w:p>
  </w:endnote>
  <w:endnote w:type="continuationSeparator" w:id="0">
    <w:p w14:paraId="2816345E" w14:textId="77777777" w:rsidR="00155595" w:rsidRDefault="0015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2B5F" w14:textId="77777777" w:rsidR="00155595" w:rsidRPr="006B7CA5" w:rsidRDefault="00155595" w:rsidP="000058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</w:rPr>
      <w:t>documents médicaux.docx</w:t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PAGE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  <w:r w:rsidRPr="006B7CA5">
      <w:rPr>
        <w:rFonts w:ascii="Tahoma" w:hAnsi="Tahoma" w:cs="Tahoma"/>
        <w:sz w:val="18"/>
        <w:szCs w:val="18"/>
      </w:rPr>
      <w:t>/</w:t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NUMPAGES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0019" w14:textId="77777777" w:rsidR="00155595" w:rsidRPr="006B7CA5" w:rsidRDefault="00155595" w:rsidP="000058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</w:rPr>
      <w:t>documents médicaux.docx</w:t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tab/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PAGE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  <w:r w:rsidRPr="006B7CA5">
      <w:rPr>
        <w:rFonts w:ascii="Tahoma" w:hAnsi="Tahoma" w:cs="Tahoma"/>
        <w:sz w:val="18"/>
        <w:szCs w:val="18"/>
      </w:rPr>
      <w:t>/</w:t>
    </w:r>
    <w:r w:rsidRPr="006B7CA5">
      <w:rPr>
        <w:rFonts w:ascii="Tahoma" w:hAnsi="Tahoma" w:cs="Tahoma"/>
        <w:sz w:val="18"/>
        <w:szCs w:val="18"/>
      </w:rPr>
      <w:fldChar w:fldCharType="begin"/>
    </w:r>
    <w:r w:rsidRPr="006B7CA5">
      <w:rPr>
        <w:rFonts w:ascii="Tahoma" w:hAnsi="Tahoma" w:cs="Tahoma"/>
        <w:sz w:val="18"/>
        <w:szCs w:val="18"/>
      </w:rPr>
      <w:instrText xml:space="preserve"> NUMPAGES   \* MERGEFORMAT </w:instrText>
    </w:r>
    <w:r w:rsidRPr="006B7CA5">
      <w:rPr>
        <w:rFonts w:ascii="Tahoma" w:hAnsi="Tahoma" w:cs="Tahoma"/>
        <w:sz w:val="18"/>
        <w:szCs w:val="18"/>
      </w:rPr>
      <w:fldChar w:fldCharType="separate"/>
    </w:r>
    <w:r>
      <w:rPr>
        <w:rFonts w:ascii="Tahoma" w:hAnsi="Tahoma" w:cs="Tahoma"/>
        <w:noProof/>
        <w:sz w:val="18"/>
        <w:szCs w:val="18"/>
      </w:rPr>
      <w:t>1</w:t>
    </w:r>
    <w:r w:rsidRPr="006B7CA5">
      <w:rPr>
        <w:rFonts w:ascii="Tahoma" w:hAnsi="Tahoma" w:cs="Tahom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F90F" w14:textId="77777777" w:rsidR="00C579ED" w:rsidRPr="006B7CA5" w:rsidRDefault="00A36F61" w:rsidP="000058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</w:rPr>
      <w:t>documents médicaux.docx</w:t>
    </w:r>
    <w:r w:rsidR="000058AA" w:rsidRPr="006B7CA5">
      <w:rPr>
        <w:rFonts w:ascii="Tahoma" w:hAnsi="Tahoma" w:cs="Tahoma"/>
        <w:sz w:val="18"/>
        <w:szCs w:val="18"/>
      </w:rPr>
      <w:tab/>
    </w:r>
    <w:r w:rsidR="000058AA" w:rsidRPr="006B7CA5">
      <w:rPr>
        <w:rFonts w:ascii="Tahoma" w:hAnsi="Tahoma" w:cs="Tahoma"/>
        <w:sz w:val="18"/>
        <w:szCs w:val="18"/>
      </w:rPr>
      <w:tab/>
    </w:r>
    <w:r w:rsidR="000058AA" w:rsidRPr="006B7CA5">
      <w:rPr>
        <w:rFonts w:ascii="Tahoma" w:hAnsi="Tahoma" w:cs="Tahoma"/>
        <w:sz w:val="18"/>
        <w:szCs w:val="18"/>
      </w:rPr>
      <w:fldChar w:fldCharType="begin"/>
    </w:r>
    <w:r w:rsidR="000058AA" w:rsidRPr="006B7CA5">
      <w:rPr>
        <w:rFonts w:ascii="Tahoma" w:hAnsi="Tahoma" w:cs="Tahoma"/>
        <w:sz w:val="18"/>
        <w:szCs w:val="18"/>
      </w:rPr>
      <w:instrText xml:space="preserve"> PAGE   \* MERGEFORMAT </w:instrText>
    </w:r>
    <w:r w:rsidR="000058AA" w:rsidRPr="006B7CA5">
      <w:rPr>
        <w:rFonts w:ascii="Tahoma" w:hAnsi="Tahoma" w:cs="Tahoma"/>
        <w:sz w:val="18"/>
        <w:szCs w:val="18"/>
      </w:rPr>
      <w:fldChar w:fldCharType="separate"/>
    </w:r>
    <w:r w:rsidR="00B75464">
      <w:rPr>
        <w:rFonts w:ascii="Tahoma" w:hAnsi="Tahoma" w:cs="Tahoma"/>
        <w:noProof/>
        <w:sz w:val="18"/>
        <w:szCs w:val="18"/>
      </w:rPr>
      <w:t>1</w:t>
    </w:r>
    <w:r w:rsidR="000058AA" w:rsidRPr="006B7CA5">
      <w:rPr>
        <w:rFonts w:ascii="Tahoma" w:hAnsi="Tahoma" w:cs="Tahoma"/>
        <w:sz w:val="18"/>
        <w:szCs w:val="18"/>
      </w:rPr>
      <w:fldChar w:fldCharType="end"/>
    </w:r>
    <w:r w:rsidR="000058AA" w:rsidRPr="006B7CA5">
      <w:rPr>
        <w:rFonts w:ascii="Tahoma" w:hAnsi="Tahoma" w:cs="Tahoma"/>
        <w:sz w:val="18"/>
        <w:szCs w:val="18"/>
      </w:rPr>
      <w:t>/</w:t>
    </w:r>
    <w:r w:rsidR="000058AA" w:rsidRPr="006B7CA5">
      <w:rPr>
        <w:rFonts w:ascii="Tahoma" w:hAnsi="Tahoma" w:cs="Tahoma"/>
        <w:sz w:val="18"/>
        <w:szCs w:val="18"/>
      </w:rPr>
      <w:fldChar w:fldCharType="begin"/>
    </w:r>
    <w:r w:rsidR="000058AA" w:rsidRPr="006B7CA5">
      <w:rPr>
        <w:rFonts w:ascii="Tahoma" w:hAnsi="Tahoma" w:cs="Tahoma"/>
        <w:sz w:val="18"/>
        <w:szCs w:val="18"/>
      </w:rPr>
      <w:instrText xml:space="preserve"> NUMPAGES   \* MERGEFORMAT </w:instrText>
    </w:r>
    <w:r w:rsidR="000058AA" w:rsidRPr="006B7CA5">
      <w:rPr>
        <w:rFonts w:ascii="Tahoma" w:hAnsi="Tahoma" w:cs="Tahoma"/>
        <w:sz w:val="18"/>
        <w:szCs w:val="18"/>
      </w:rPr>
      <w:fldChar w:fldCharType="separate"/>
    </w:r>
    <w:r w:rsidR="00B75464">
      <w:rPr>
        <w:rFonts w:ascii="Tahoma" w:hAnsi="Tahoma" w:cs="Tahoma"/>
        <w:noProof/>
        <w:sz w:val="18"/>
        <w:szCs w:val="18"/>
      </w:rPr>
      <w:t>1</w:t>
    </w:r>
    <w:r w:rsidR="000058AA" w:rsidRPr="006B7CA5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08C6" w14:textId="77777777" w:rsidR="00155595" w:rsidRDefault="00155595">
      <w:r>
        <w:separator/>
      </w:r>
    </w:p>
  </w:footnote>
  <w:footnote w:type="continuationSeparator" w:id="0">
    <w:p w14:paraId="53FB59FE" w14:textId="77777777" w:rsidR="00155595" w:rsidRDefault="00155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923C" w14:textId="77777777" w:rsidR="00155595" w:rsidRPr="006B7CA5" w:rsidRDefault="00155595" w:rsidP="006B7CA5">
    <w:pPr>
      <w:pStyle w:val="En-tte"/>
      <w:jc w:val="center"/>
      <w:rPr>
        <w:rFonts w:ascii="Tahoma" w:hAnsi="Tahoma" w:cs="Tahoma"/>
        <w:b/>
      </w:rPr>
    </w:pPr>
    <w:r w:rsidRPr="006B7CA5">
      <w:rPr>
        <w:rFonts w:ascii="Tahoma" w:hAnsi="Tahoma" w:cs="Tahoma"/>
        <w:b/>
        <w:noProof/>
      </w:rPr>
      <w:drawing>
        <wp:anchor distT="0" distB="0" distL="114300" distR="114300" simplePos="0" relativeHeight="251661312" behindDoc="1" locked="0" layoutInCell="1" allowOverlap="1" wp14:anchorId="2D6DF53F" wp14:editId="6E6636BE">
          <wp:simplePos x="0" y="0"/>
          <wp:positionH relativeFrom="column">
            <wp:posOffset>-680720</wp:posOffset>
          </wp:positionH>
          <wp:positionV relativeFrom="paragraph">
            <wp:posOffset>-381000</wp:posOffset>
          </wp:positionV>
          <wp:extent cx="952500" cy="1038225"/>
          <wp:effectExtent l="0" t="0" r="0" b="9525"/>
          <wp:wrapTight wrapText="bothSides">
            <wp:wrapPolygon edited="0">
              <wp:start x="0" y="0"/>
              <wp:lineTo x="0" y="21402"/>
              <wp:lineTo x="21168" y="21402"/>
              <wp:lineTo x="21168" y="0"/>
              <wp:lineTo x="0" y="0"/>
            </wp:wrapPolygon>
          </wp:wrapTight>
          <wp:docPr id="3" name="Imag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noProof/>
      </w:rPr>
      <w:t>HOPITAL</w:t>
    </w:r>
    <w:r>
      <w:rPr>
        <w:rFonts w:ascii="Tahoma" w:hAnsi="Tahoma" w:cs="Tahoma"/>
        <w:b/>
      </w:rPr>
      <w:t xml:space="preserve"> SAINT-JOSEPH</w:t>
    </w:r>
  </w:p>
  <w:p w14:paraId="5DB2BAD2" w14:textId="77777777" w:rsidR="00155595" w:rsidRPr="00945ED8" w:rsidRDefault="00155595" w:rsidP="006B7CA5">
    <w:pPr>
      <w:pStyle w:val="En-tte"/>
      <w:jc w:val="center"/>
      <w:rPr>
        <w:rFonts w:ascii="Tahoma" w:hAnsi="Tahoma" w:cs="Tahoma"/>
      </w:rPr>
    </w:pPr>
    <w:r w:rsidRPr="00945ED8">
      <w:rPr>
        <w:rFonts w:ascii="Tahoma" w:hAnsi="Tahoma" w:cs="Tahoma"/>
      </w:rPr>
      <w:t xml:space="preserve">10 rue Thiers 13400 AUBAGNE </w:t>
    </w:r>
    <w:r w:rsidRPr="00945ED8">
      <w:rPr>
        <w:rFonts w:ascii="Tahoma" w:hAnsi="Tahoma" w:cs="Tahoma"/>
        <w:noProof/>
      </w:rPr>
      <w:drawing>
        <wp:inline distT="0" distB="0" distL="0" distR="0" wp14:anchorId="624F1474" wp14:editId="0ED082AE">
          <wp:extent cx="151889" cy="153933"/>
          <wp:effectExtent l="0" t="0" r="635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mbole té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70" cy="17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5ED8">
      <w:rPr>
        <w:rFonts w:ascii="Tahoma" w:hAnsi="Tahoma" w:cs="Tahoma"/>
      </w:rPr>
      <w:t xml:space="preserve"> 04 42 35 10 00</w:t>
    </w:r>
  </w:p>
  <w:p w14:paraId="2CB5FEE1" w14:textId="77777777" w:rsidR="00155595" w:rsidRPr="002E0FD5" w:rsidRDefault="00155595" w:rsidP="006B7CA5">
    <w:pPr>
      <w:autoSpaceDE w:val="0"/>
      <w:autoSpaceDN w:val="0"/>
      <w:adjustRightInd w:val="0"/>
      <w:jc w:val="center"/>
      <w:rPr>
        <w:rStyle w:val="Lienhypertexte"/>
        <w:rFonts w:ascii="Tahoma" w:hAnsi="Tahoma" w:cs="Tahoma"/>
        <w:lang w:val="en-US"/>
      </w:rPr>
    </w:pPr>
    <w:hyperlink r:id="rId3" w:history="1">
      <w:r w:rsidRPr="002E0FD5">
        <w:rPr>
          <w:rStyle w:val="Lienhypertexte"/>
          <w:rFonts w:ascii="Tahoma" w:hAnsi="Tahoma" w:cs="Tahoma"/>
          <w:lang w:val="en-US"/>
        </w:rPr>
        <w:t>www.hopital-saint-joseph.fr</w:t>
      </w:r>
    </w:hyperlink>
    <w:r w:rsidRPr="002E0FD5">
      <w:rPr>
        <w:rStyle w:val="Lienhypertexte"/>
        <w:rFonts w:ascii="Tahoma" w:hAnsi="Tahoma" w:cs="Tahoma"/>
        <w:u w:val="none"/>
        <w:lang w:val="en-US"/>
      </w:rPr>
      <w:t xml:space="preserve"> @</w:t>
    </w:r>
    <w:hyperlink r:id="rId4" w:history="1">
      <w:r w:rsidRPr="002E0FD5">
        <w:rPr>
          <w:rStyle w:val="Lienhypertexte"/>
          <w:rFonts w:ascii="Tahoma" w:hAnsi="Tahoma" w:cs="Tahoma"/>
          <w:lang w:val="en-US"/>
        </w:rPr>
        <w:t>contact@hopital-saint-joseph.fr</w:t>
      </w:r>
    </w:hyperlink>
  </w:p>
  <w:p w14:paraId="5CFFC97D" w14:textId="77777777" w:rsidR="00155595" w:rsidRPr="002E0FD5" w:rsidRDefault="00155595" w:rsidP="006B7CA5">
    <w:pPr>
      <w:pBdr>
        <w:bottom w:val="single" w:sz="4" w:space="1" w:color="auto"/>
      </w:pBdr>
      <w:autoSpaceDE w:val="0"/>
      <w:autoSpaceDN w:val="0"/>
      <w:adjustRightInd w:val="0"/>
      <w:jc w:val="center"/>
      <w:rPr>
        <w:rFonts w:ascii="Tahoma" w:hAnsi="Tahoma" w:cs="Tahoma"/>
        <w:lang w:val="en-US"/>
      </w:rPr>
    </w:pPr>
  </w:p>
  <w:p w14:paraId="5BE1B2C0" w14:textId="77777777" w:rsidR="00155595" w:rsidRPr="002E0FD5" w:rsidRDefault="00155595" w:rsidP="006B7CA5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169C" w14:textId="77777777" w:rsidR="00155595" w:rsidRPr="006B7CA5" w:rsidRDefault="00155595" w:rsidP="006B7CA5">
    <w:pPr>
      <w:pStyle w:val="En-tte"/>
      <w:jc w:val="center"/>
      <w:rPr>
        <w:rFonts w:ascii="Tahoma" w:hAnsi="Tahoma" w:cs="Tahoma"/>
        <w:b/>
      </w:rPr>
    </w:pPr>
    <w:r w:rsidRPr="006B7CA5">
      <w:rPr>
        <w:rFonts w:ascii="Tahoma" w:hAnsi="Tahoma" w:cs="Tahoma"/>
        <w:b/>
        <w:noProof/>
      </w:rPr>
      <w:drawing>
        <wp:anchor distT="0" distB="0" distL="114300" distR="114300" simplePos="0" relativeHeight="251663360" behindDoc="1" locked="0" layoutInCell="1" allowOverlap="1" wp14:anchorId="70320D32" wp14:editId="4B313C03">
          <wp:simplePos x="0" y="0"/>
          <wp:positionH relativeFrom="column">
            <wp:posOffset>-680720</wp:posOffset>
          </wp:positionH>
          <wp:positionV relativeFrom="paragraph">
            <wp:posOffset>-381000</wp:posOffset>
          </wp:positionV>
          <wp:extent cx="952500" cy="1038225"/>
          <wp:effectExtent l="0" t="0" r="0" b="9525"/>
          <wp:wrapTight wrapText="bothSides">
            <wp:wrapPolygon edited="0">
              <wp:start x="0" y="0"/>
              <wp:lineTo x="0" y="21402"/>
              <wp:lineTo x="21168" y="21402"/>
              <wp:lineTo x="21168" y="0"/>
              <wp:lineTo x="0" y="0"/>
            </wp:wrapPolygon>
          </wp:wrapTight>
          <wp:docPr id="11" name="Image 1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noProof/>
      </w:rPr>
      <w:t>HOPITAL</w:t>
    </w:r>
    <w:r>
      <w:rPr>
        <w:rFonts w:ascii="Tahoma" w:hAnsi="Tahoma" w:cs="Tahoma"/>
        <w:b/>
      </w:rPr>
      <w:t xml:space="preserve"> SAINT-JOSEPH</w:t>
    </w:r>
  </w:p>
  <w:p w14:paraId="2C9E38AA" w14:textId="77777777" w:rsidR="00155595" w:rsidRPr="00945ED8" w:rsidRDefault="00155595" w:rsidP="006B7CA5">
    <w:pPr>
      <w:pStyle w:val="En-tte"/>
      <w:jc w:val="center"/>
      <w:rPr>
        <w:rFonts w:ascii="Tahoma" w:hAnsi="Tahoma" w:cs="Tahoma"/>
      </w:rPr>
    </w:pPr>
    <w:r w:rsidRPr="00945ED8">
      <w:rPr>
        <w:rFonts w:ascii="Tahoma" w:hAnsi="Tahoma" w:cs="Tahoma"/>
      </w:rPr>
      <w:t xml:space="preserve">10 rue Thiers 13400 AUBAGNE </w:t>
    </w:r>
    <w:r w:rsidRPr="00945ED8">
      <w:rPr>
        <w:rFonts w:ascii="Tahoma" w:hAnsi="Tahoma" w:cs="Tahoma"/>
        <w:noProof/>
      </w:rPr>
      <w:drawing>
        <wp:inline distT="0" distB="0" distL="0" distR="0" wp14:anchorId="3AD81AE1" wp14:editId="0F8BF0C6">
          <wp:extent cx="151889" cy="153933"/>
          <wp:effectExtent l="0" t="0" r="635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mbole té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70" cy="17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5ED8">
      <w:rPr>
        <w:rFonts w:ascii="Tahoma" w:hAnsi="Tahoma" w:cs="Tahoma"/>
      </w:rPr>
      <w:t xml:space="preserve"> 04 42 35 10 00</w:t>
    </w:r>
  </w:p>
  <w:p w14:paraId="4CF08B01" w14:textId="77777777" w:rsidR="00155595" w:rsidRPr="002E0FD5" w:rsidRDefault="00155595" w:rsidP="006B7CA5">
    <w:pPr>
      <w:autoSpaceDE w:val="0"/>
      <w:autoSpaceDN w:val="0"/>
      <w:adjustRightInd w:val="0"/>
      <w:jc w:val="center"/>
      <w:rPr>
        <w:rStyle w:val="Lienhypertexte"/>
        <w:rFonts w:ascii="Tahoma" w:hAnsi="Tahoma" w:cs="Tahoma"/>
        <w:lang w:val="en-US"/>
      </w:rPr>
    </w:pPr>
    <w:hyperlink r:id="rId3" w:history="1">
      <w:r w:rsidRPr="002E0FD5">
        <w:rPr>
          <w:rStyle w:val="Lienhypertexte"/>
          <w:rFonts w:ascii="Tahoma" w:hAnsi="Tahoma" w:cs="Tahoma"/>
          <w:lang w:val="en-US"/>
        </w:rPr>
        <w:t>www.hopital-saint-joseph.fr</w:t>
      </w:r>
    </w:hyperlink>
    <w:r w:rsidRPr="002E0FD5">
      <w:rPr>
        <w:rStyle w:val="Lienhypertexte"/>
        <w:rFonts w:ascii="Tahoma" w:hAnsi="Tahoma" w:cs="Tahoma"/>
        <w:u w:val="none"/>
        <w:lang w:val="en-US"/>
      </w:rPr>
      <w:t xml:space="preserve"> @</w:t>
    </w:r>
    <w:hyperlink r:id="rId4" w:history="1">
      <w:r w:rsidRPr="002E0FD5">
        <w:rPr>
          <w:rStyle w:val="Lienhypertexte"/>
          <w:rFonts w:ascii="Tahoma" w:hAnsi="Tahoma" w:cs="Tahoma"/>
          <w:lang w:val="en-US"/>
        </w:rPr>
        <w:t>contact@hopital-saint-joseph.fr</w:t>
      </w:r>
    </w:hyperlink>
  </w:p>
  <w:p w14:paraId="43117683" w14:textId="77777777" w:rsidR="00155595" w:rsidRPr="002E0FD5" w:rsidRDefault="00155595" w:rsidP="006B7CA5">
    <w:pPr>
      <w:pBdr>
        <w:bottom w:val="single" w:sz="4" w:space="1" w:color="auto"/>
      </w:pBdr>
      <w:autoSpaceDE w:val="0"/>
      <w:autoSpaceDN w:val="0"/>
      <w:adjustRightInd w:val="0"/>
      <w:jc w:val="center"/>
      <w:rPr>
        <w:rFonts w:ascii="Tahoma" w:hAnsi="Tahoma" w:cs="Tahoma"/>
        <w:lang w:val="en-US"/>
      </w:rPr>
    </w:pPr>
  </w:p>
  <w:p w14:paraId="0FFC4E91" w14:textId="77777777" w:rsidR="00155595" w:rsidRPr="002E0FD5" w:rsidRDefault="00155595" w:rsidP="006B7CA5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9700" w14:textId="77777777" w:rsidR="006B7CA5" w:rsidRPr="006B7CA5" w:rsidRDefault="006B7CA5" w:rsidP="006B7CA5">
    <w:pPr>
      <w:pStyle w:val="En-tte"/>
      <w:jc w:val="center"/>
      <w:rPr>
        <w:rFonts w:ascii="Tahoma" w:hAnsi="Tahoma" w:cs="Tahoma"/>
        <w:b/>
      </w:rPr>
    </w:pPr>
    <w:r w:rsidRPr="006B7CA5">
      <w:rPr>
        <w:rFonts w:ascii="Tahoma" w:hAnsi="Tahoma" w:cs="Tahoma"/>
        <w:b/>
        <w:noProof/>
      </w:rPr>
      <w:drawing>
        <wp:anchor distT="0" distB="0" distL="114300" distR="114300" simplePos="0" relativeHeight="251659264" behindDoc="1" locked="0" layoutInCell="1" allowOverlap="1" wp14:anchorId="06A096E7" wp14:editId="59C9CD85">
          <wp:simplePos x="0" y="0"/>
          <wp:positionH relativeFrom="column">
            <wp:posOffset>-680720</wp:posOffset>
          </wp:positionH>
          <wp:positionV relativeFrom="paragraph">
            <wp:posOffset>-381000</wp:posOffset>
          </wp:positionV>
          <wp:extent cx="952500" cy="1038225"/>
          <wp:effectExtent l="0" t="0" r="0" b="9525"/>
          <wp:wrapTight wrapText="bothSides">
            <wp:wrapPolygon edited="0">
              <wp:start x="0" y="0"/>
              <wp:lineTo x="0" y="21402"/>
              <wp:lineTo x="21168" y="21402"/>
              <wp:lineTo x="21168" y="0"/>
              <wp:lineTo x="0" y="0"/>
            </wp:wrapPolygon>
          </wp:wrapTight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5F63">
      <w:rPr>
        <w:rFonts w:ascii="Tahoma" w:hAnsi="Tahoma" w:cs="Tahoma"/>
        <w:b/>
        <w:noProof/>
      </w:rPr>
      <w:t>HOPITAL</w:t>
    </w:r>
    <w:r w:rsidR="00CD5F63">
      <w:rPr>
        <w:rFonts w:ascii="Tahoma" w:hAnsi="Tahoma" w:cs="Tahoma"/>
        <w:b/>
      </w:rPr>
      <w:t xml:space="preserve"> SAINT-JOSEPH</w:t>
    </w:r>
  </w:p>
  <w:p w14:paraId="307FA268" w14:textId="77777777" w:rsidR="006B7CA5" w:rsidRPr="00945ED8" w:rsidRDefault="006B7CA5" w:rsidP="006B7CA5">
    <w:pPr>
      <w:pStyle w:val="En-tte"/>
      <w:jc w:val="center"/>
      <w:rPr>
        <w:rFonts w:ascii="Tahoma" w:hAnsi="Tahoma" w:cs="Tahoma"/>
      </w:rPr>
    </w:pPr>
    <w:r w:rsidRPr="00945ED8">
      <w:rPr>
        <w:rFonts w:ascii="Tahoma" w:hAnsi="Tahoma" w:cs="Tahoma"/>
      </w:rPr>
      <w:t xml:space="preserve">10 rue Thiers 13400 AUBAGNE </w:t>
    </w:r>
    <w:r w:rsidRPr="00945ED8">
      <w:rPr>
        <w:rFonts w:ascii="Tahoma" w:hAnsi="Tahoma" w:cs="Tahoma"/>
        <w:noProof/>
      </w:rPr>
      <w:drawing>
        <wp:inline distT="0" distB="0" distL="0" distR="0" wp14:anchorId="2DDE4A99" wp14:editId="43E09CE8">
          <wp:extent cx="151889" cy="153933"/>
          <wp:effectExtent l="0" t="0" r="63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mbole tél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70" cy="170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5ED8">
      <w:rPr>
        <w:rFonts w:ascii="Tahoma" w:hAnsi="Tahoma" w:cs="Tahoma"/>
      </w:rPr>
      <w:t xml:space="preserve"> 04 42 35 10 00</w:t>
    </w:r>
  </w:p>
  <w:p w14:paraId="2B864D98" w14:textId="77777777" w:rsidR="006B7CA5" w:rsidRPr="002E0FD5" w:rsidRDefault="00155595" w:rsidP="006B7CA5">
    <w:pPr>
      <w:autoSpaceDE w:val="0"/>
      <w:autoSpaceDN w:val="0"/>
      <w:adjustRightInd w:val="0"/>
      <w:jc w:val="center"/>
      <w:rPr>
        <w:rStyle w:val="Lienhypertexte"/>
        <w:rFonts w:ascii="Tahoma" w:hAnsi="Tahoma" w:cs="Tahoma"/>
        <w:lang w:val="en-US"/>
      </w:rPr>
    </w:pPr>
    <w:hyperlink r:id="rId3" w:history="1">
      <w:r w:rsidR="002E0FD5" w:rsidRPr="002E0FD5">
        <w:rPr>
          <w:rStyle w:val="Lienhypertexte"/>
          <w:rFonts w:ascii="Tahoma" w:hAnsi="Tahoma" w:cs="Tahoma"/>
          <w:lang w:val="en-US"/>
        </w:rPr>
        <w:t>www.hopital-saint-joseph.fr</w:t>
      </w:r>
    </w:hyperlink>
    <w:r w:rsidR="006B7CA5" w:rsidRPr="002E0FD5">
      <w:rPr>
        <w:rStyle w:val="Lienhypertexte"/>
        <w:rFonts w:ascii="Tahoma" w:hAnsi="Tahoma" w:cs="Tahoma"/>
        <w:u w:val="none"/>
        <w:lang w:val="en-US"/>
      </w:rPr>
      <w:t xml:space="preserve"> @</w:t>
    </w:r>
    <w:hyperlink r:id="rId4" w:history="1">
      <w:r w:rsidR="006B7CA5" w:rsidRPr="002E0FD5">
        <w:rPr>
          <w:rStyle w:val="Lienhypertexte"/>
          <w:rFonts w:ascii="Tahoma" w:hAnsi="Tahoma" w:cs="Tahoma"/>
          <w:lang w:val="en-US"/>
        </w:rPr>
        <w:t>contact@</w:t>
      </w:r>
      <w:r w:rsidR="002E0FD5" w:rsidRPr="002E0FD5">
        <w:rPr>
          <w:rStyle w:val="Lienhypertexte"/>
          <w:rFonts w:ascii="Tahoma" w:hAnsi="Tahoma" w:cs="Tahoma"/>
          <w:lang w:val="en-US"/>
        </w:rPr>
        <w:t>hopital</w:t>
      </w:r>
      <w:r w:rsidR="006B7CA5" w:rsidRPr="002E0FD5">
        <w:rPr>
          <w:rStyle w:val="Lienhypertexte"/>
          <w:rFonts w:ascii="Tahoma" w:hAnsi="Tahoma" w:cs="Tahoma"/>
          <w:lang w:val="en-US"/>
        </w:rPr>
        <w:t>-saint-joseph.fr</w:t>
      </w:r>
    </w:hyperlink>
  </w:p>
  <w:p w14:paraId="5A5B8394" w14:textId="77777777" w:rsidR="006B7CA5" w:rsidRPr="002E0FD5" w:rsidRDefault="006B7CA5" w:rsidP="006B7CA5">
    <w:pPr>
      <w:pBdr>
        <w:bottom w:val="single" w:sz="4" w:space="1" w:color="auto"/>
      </w:pBdr>
      <w:autoSpaceDE w:val="0"/>
      <w:autoSpaceDN w:val="0"/>
      <w:adjustRightInd w:val="0"/>
      <w:jc w:val="center"/>
      <w:rPr>
        <w:rFonts w:ascii="Tahoma" w:hAnsi="Tahoma" w:cs="Tahoma"/>
        <w:lang w:val="en-US"/>
      </w:rPr>
    </w:pPr>
  </w:p>
  <w:p w14:paraId="03D3A9EC" w14:textId="77777777" w:rsidR="00962EC3" w:rsidRPr="002E0FD5" w:rsidRDefault="00962EC3" w:rsidP="006B7CA5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8EB5799"/>
    <w:multiLevelType w:val="hybridMultilevel"/>
    <w:tmpl w:val="230E4E66"/>
    <w:lvl w:ilvl="0" w:tplc="40AA48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A7569B0"/>
    <w:multiLevelType w:val="hybridMultilevel"/>
    <w:tmpl w:val="A2C4C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1D7284"/>
    <w:multiLevelType w:val="hybridMultilevel"/>
    <w:tmpl w:val="EB7C9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A537ADF"/>
    <w:multiLevelType w:val="hybridMultilevel"/>
    <w:tmpl w:val="32A41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2EEE"/>
    <w:multiLevelType w:val="hybridMultilevel"/>
    <w:tmpl w:val="16007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47110973"/>
    <w:multiLevelType w:val="hybridMultilevel"/>
    <w:tmpl w:val="2CECB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6682564A"/>
    <w:multiLevelType w:val="hybridMultilevel"/>
    <w:tmpl w:val="30CEC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794401DD"/>
    <w:multiLevelType w:val="hybridMultilevel"/>
    <w:tmpl w:val="3DA07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B6"/>
    <w:rsid w:val="000058AA"/>
    <w:rsid w:val="00054C1E"/>
    <w:rsid w:val="00070B83"/>
    <w:rsid w:val="00087DF5"/>
    <w:rsid w:val="000E3874"/>
    <w:rsid w:val="000F2847"/>
    <w:rsid w:val="00155595"/>
    <w:rsid w:val="002B30B1"/>
    <w:rsid w:val="002E0FD5"/>
    <w:rsid w:val="00385E06"/>
    <w:rsid w:val="003E449D"/>
    <w:rsid w:val="00406F91"/>
    <w:rsid w:val="00435657"/>
    <w:rsid w:val="0047360F"/>
    <w:rsid w:val="004B35D1"/>
    <w:rsid w:val="00551A8E"/>
    <w:rsid w:val="00665543"/>
    <w:rsid w:val="006B18E6"/>
    <w:rsid w:val="006B7CA5"/>
    <w:rsid w:val="006E077C"/>
    <w:rsid w:val="00750C09"/>
    <w:rsid w:val="00776627"/>
    <w:rsid w:val="007A6D80"/>
    <w:rsid w:val="007F3464"/>
    <w:rsid w:val="007F4426"/>
    <w:rsid w:val="00840319"/>
    <w:rsid w:val="00856139"/>
    <w:rsid w:val="00872103"/>
    <w:rsid w:val="00912B9B"/>
    <w:rsid w:val="00937F18"/>
    <w:rsid w:val="00962EC3"/>
    <w:rsid w:val="00971797"/>
    <w:rsid w:val="009C71B6"/>
    <w:rsid w:val="00A36F61"/>
    <w:rsid w:val="00B75464"/>
    <w:rsid w:val="00B8441F"/>
    <w:rsid w:val="00B86BA9"/>
    <w:rsid w:val="00C075F8"/>
    <w:rsid w:val="00C579ED"/>
    <w:rsid w:val="00CD5F63"/>
    <w:rsid w:val="00CD64AC"/>
    <w:rsid w:val="00D03639"/>
    <w:rsid w:val="00D51386"/>
    <w:rsid w:val="00DB13CC"/>
    <w:rsid w:val="00DB7C01"/>
    <w:rsid w:val="00DE2C7C"/>
    <w:rsid w:val="00EB53D7"/>
    <w:rsid w:val="00F23316"/>
    <w:rsid w:val="00F82EA2"/>
    <w:rsid w:val="00F8352C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F33AEF"/>
  <w15:docId w15:val="{521BDE20-3988-4A91-95A8-7776FF62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B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rsid w:val="00776627"/>
    <w:rPr>
      <w:color w:val="004080"/>
      <w:u w:val="single"/>
    </w:rPr>
  </w:style>
  <w:style w:type="table" w:styleId="Grilledutableau">
    <w:name w:val="Table Grid"/>
    <w:basedOn w:val="TableauNormal"/>
    <w:uiPriority w:val="39"/>
    <w:rsid w:val="009C71B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opital-saint-joseph.fr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hyperlink" Target="mailto:contact@chu-saint-joseph.f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opital-saint-joseph.fr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hyperlink" Target="mailto:contact@chu-saint-joseph.fr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opital-saint-joseph.fr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hyperlink" Target="mailto:contact@chu-saint-joseph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mise%20en%20situation\fait\Mod&#232;le_ente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9534CB420A449B4600DF40525D8A9" ma:contentTypeVersion="17" ma:contentTypeDescription="Crée un document." ma:contentTypeScope="" ma:versionID="57f7428610bcaacf992ff3c12b1d1e77">
  <xsd:schema xmlns:xsd="http://www.w3.org/2001/XMLSchema" xmlns:xs="http://www.w3.org/2001/XMLSchema" xmlns:p="http://schemas.microsoft.com/office/2006/metadata/properties" xmlns:ns2="08dc16fa-7fd3-4f34-9d5e-9df766933fe9" xmlns:ns3="f68ee76f-3f90-4749-8e75-3a466148b847" targetNamespace="http://schemas.microsoft.com/office/2006/metadata/properties" ma:root="true" ma:fieldsID="e5c5d91813feb1caf985bfb23967c6eb" ns2:_="" ns3:_="">
    <xsd:import namespace="08dc16fa-7fd3-4f34-9d5e-9df766933fe9"/>
    <xsd:import namespace="f68ee76f-3f90-4749-8e75-3a466148b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16fa-7fd3-4f34-9d5e-9df766933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ee76f-3f90-4749-8e75-3a466148b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982d305-0471-4148-9ea9-cf442fdcc213}" ma:internalName="TaxCatchAll" ma:showField="CatchAllData" ma:web="f68ee76f-3f90-4749-8e75-3a466148b8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dc16fa-7fd3-4f34-9d5e-9df766933fe9">
      <Terms xmlns="http://schemas.microsoft.com/office/infopath/2007/PartnerControls"/>
    </lcf76f155ced4ddcb4097134ff3c332f>
    <TaxCatchAll xmlns="f68ee76f-3f90-4749-8e75-3a466148b847" xsi:nil="true"/>
  </documentManagement>
</p:properties>
</file>

<file path=customXml/itemProps1.xml><?xml version="1.0" encoding="utf-8"?>
<ds:datastoreItem xmlns:ds="http://schemas.openxmlformats.org/officeDocument/2006/customXml" ds:itemID="{DC6AB575-588C-4E5F-9E69-E02904F89A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9E5DFC-DAF2-47AF-A095-E18FD981F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0AA5C-8E40-4D58-BC21-CCFE67E7B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16fa-7fd3-4f34-9d5e-9df766933fe9"/>
    <ds:schemaRef ds:uri="f68ee76f-3f90-4749-8e75-3a466148b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2FA9E0-ACF9-4C26-8C08-4F1113D2CA5B}">
  <ds:schemaRefs>
    <ds:schemaRef ds:uri="http://schemas.microsoft.com/office/2006/metadata/properties"/>
    <ds:schemaRef ds:uri="http://schemas.microsoft.com/office/infopath/2007/PartnerControls"/>
    <ds:schemaRef ds:uri="08dc16fa-7fd3-4f34-9d5e-9df766933fe9"/>
    <ds:schemaRef ds:uri="f68ee76f-3f90-4749-8e75-3a466148b8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Modèle_entete.dotx</Template>
  <TotalTime>5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crp la rose</Company>
  <LinksUpToDate>false</LinksUpToDate>
  <CharactersWithSpaces>2639</CharactersWithSpaces>
  <SharedDoc>false</SharedDoc>
  <HLinks>
    <vt:vector size="6" baseType="variant">
      <vt:variant>
        <vt:i4>11</vt:i4>
      </vt:variant>
      <vt:variant>
        <vt:i4>-1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Doudou</cp:lastModifiedBy>
  <cp:revision>1</cp:revision>
  <cp:lastPrinted>2024-07-23T14:36:00Z</cp:lastPrinted>
  <dcterms:created xsi:type="dcterms:W3CDTF">2024-07-23T18:47:00Z</dcterms:created>
  <dcterms:modified xsi:type="dcterms:W3CDTF">2024-07-23T18:52:00Z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0x01010090E9534CB420A449B4600DF40525D8A9</vt:lpwstr>
  </property>
</Properties>
</file>