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glossary/stylesWithEffects.xml" ContentType="application/vnd.ms-word.stylesWithEffect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customXml/itemProps5.xml" ContentType="application/vnd.openxmlformats-officedocument.customXmlProperties+xml"/>
  <Override PartName="/customXml/itemProps6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CCDBE0" w14:textId="77777777" w:rsidR="005640DE" w:rsidRDefault="005640DE">
      <w:pPr>
        <w:pStyle w:val="FaxBodyText"/>
        <w:framePr w:hSpace="0" w:wrap="auto" w:vAnchor="margin" w:yAlign="inline"/>
      </w:pPr>
      <w:bookmarkStart w:id="0" w:name="_GoBack"/>
      <w:bookmarkEnd w:id="0"/>
    </w:p>
    <w:p w14:paraId="78CCDBE1" w14:textId="77777777" w:rsidR="000A7972" w:rsidRPr="00CB3EFE" w:rsidRDefault="000A7972" w:rsidP="000A7972">
      <w:pPr>
        <w:pStyle w:val="FaxHeading"/>
        <w:spacing w:after="0" w:line="240" w:lineRule="auto"/>
        <w:rPr>
          <w:color w:val="auto"/>
          <w:sz w:val="48"/>
        </w:rPr>
      </w:pPr>
      <w:r w:rsidRPr="00CB3EFE">
        <w:rPr>
          <w:color w:val="auto"/>
          <w:sz w:val="48"/>
        </w:rPr>
        <w:t>Primevère</w:t>
      </w:r>
    </w:p>
    <w:p w14:paraId="78CCDBE2" w14:textId="77777777" w:rsidR="000A7972" w:rsidRPr="00CB3EFE" w:rsidRDefault="000A7972" w:rsidP="000A7972">
      <w:pPr>
        <w:pStyle w:val="FaxHeading"/>
        <w:spacing w:after="0" w:line="240" w:lineRule="auto"/>
        <w:jc w:val="right"/>
        <w:rPr>
          <w:color w:val="auto"/>
        </w:rPr>
      </w:pPr>
      <w:r w:rsidRPr="00CB3EFE">
        <w:rPr>
          <w:color w:val="auto"/>
        </w:rPr>
        <w:t>NOTE DE SERVICE</w:t>
      </w:r>
    </w:p>
    <w:p w14:paraId="78CCDBE3" w14:textId="77777777" w:rsidR="000A7972" w:rsidRPr="00CB3EFE" w:rsidRDefault="000A7972" w:rsidP="000A7972">
      <w:pPr>
        <w:pStyle w:val="FaxHeading"/>
        <w:spacing w:after="0" w:line="240" w:lineRule="auto"/>
        <w:ind w:left="0"/>
        <w:jc w:val="right"/>
        <w:rPr>
          <w:color w:val="auto"/>
          <w:sz w:val="40"/>
        </w:rPr>
      </w:pPr>
      <w:r w:rsidRPr="00CB3EFE">
        <w:rPr>
          <w:color w:val="auto"/>
          <w:sz w:val="40"/>
        </w:rPr>
        <w:t>N° 02/004</w:t>
      </w:r>
    </w:p>
    <w:tbl>
      <w:tblPr>
        <w:tblStyle w:val="Grilledutableau"/>
        <w:tblpPr w:leftFromText="180" w:rightFromText="180" w:vertAnchor="text" w:tblpY="55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105"/>
        <w:gridCol w:w="7751"/>
      </w:tblGrid>
      <w:tr w:rsidR="000A7972" w:rsidRPr="00CB3EFE" w14:paraId="78CCDBE6" w14:textId="77777777" w:rsidTr="00D01CE1">
        <w:trPr>
          <w:trHeight w:val="32"/>
        </w:trPr>
        <w:tc>
          <w:tcPr>
            <w:tcW w:w="1105" w:type="dxa"/>
            <w:tcBorders>
              <w:top w:val="nil"/>
              <w:bottom w:val="nil"/>
            </w:tcBorders>
          </w:tcPr>
          <w:p w14:paraId="78CCDBE4" w14:textId="77777777" w:rsidR="000A7972" w:rsidRPr="00CB3EFE" w:rsidRDefault="000A7972" w:rsidP="00D01CE1">
            <w:pPr>
              <w:pStyle w:val="FaxBodyText"/>
              <w:framePr w:hSpace="0" w:wrap="auto" w:vAnchor="margin" w:yAlign="inline"/>
              <w:rPr>
                <w:sz w:val="24"/>
              </w:rPr>
            </w:pPr>
            <w:r w:rsidRPr="00CB3EFE">
              <w:rPr>
                <w:sz w:val="24"/>
              </w:rPr>
              <w:t>De :</w:t>
            </w:r>
          </w:p>
        </w:tc>
        <w:tc>
          <w:tcPr>
            <w:tcW w:w="7751" w:type="dxa"/>
            <w:tcBorders>
              <w:top w:val="nil"/>
              <w:bottom w:val="nil"/>
            </w:tcBorders>
          </w:tcPr>
          <w:p w14:paraId="78CCDBE5" w14:textId="77777777" w:rsidR="000A7972" w:rsidRPr="00CB3EFE" w:rsidRDefault="000A7972" w:rsidP="00D01CE1">
            <w:pPr>
              <w:pStyle w:val="FaxBodyText"/>
              <w:framePr w:hSpace="0" w:wrap="auto" w:vAnchor="margin" w:yAlign="inline"/>
              <w:rPr>
                <w:sz w:val="24"/>
              </w:rPr>
            </w:pPr>
            <w:r w:rsidRPr="00CB3EFE">
              <w:rPr>
                <w:sz w:val="24"/>
              </w:rPr>
              <w:t>Marie BRECHET</w:t>
            </w:r>
          </w:p>
        </w:tc>
      </w:tr>
      <w:tr w:rsidR="000A7972" w:rsidRPr="00CB3EFE" w14:paraId="78CCDBE9" w14:textId="77777777" w:rsidTr="00D01CE1">
        <w:trPr>
          <w:trHeight w:val="37"/>
        </w:trPr>
        <w:tc>
          <w:tcPr>
            <w:tcW w:w="1105" w:type="dxa"/>
            <w:tcBorders>
              <w:top w:val="nil"/>
              <w:bottom w:val="nil"/>
            </w:tcBorders>
          </w:tcPr>
          <w:p w14:paraId="78CCDBE7" w14:textId="77777777" w:rsidR="000A7972" w:rsidRPr="00CB3EFE" w:rsidRDefault="000A7972" w:rsidP="00D01CE1">
            <w:pPr>
              <w:pStyle w:val="FaxBodyText"/>
              <w:framePr w:hSpace="0" w:wrap="auto" w:vAnchor="margin" w:yAlign="inline"/>
              <w:rPr>
                <w:sz w:val="24"/>
              </w:rPr>
            </w:pPr>
            <w:r w:rsidRPr="00CB3EFE">
              <w:rPr>
                <w:sz w:val="24"/>
              </w:rPr>
              <w:t>A</w:t>
            </w:r>
          </w:p>
        </w:tc>
        <w:sdt>
          <w:sdtPr>
            <w:rPr>
              <w:sz w:val="24"/>
            </w:rPr>
            <w:alias w:val="Auteur"/>
            <w:tag w:val="Auteur"/>
            <w:id w:val="19907975"/>
            <w:placeholder>
              <w:docPart w:val="A1D90161CA0A41AEA8B1F3592CEF3718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7751" w:type="dxa"/>
                <w:tcBorders>
                  <w:top w:val="nil"/>
                  <w:bottom w:val="nil"/>
                </w:tcBorders>
              </w:tcPr>
              <w:p w14:paraId="78CCDBE8" w14:textId="77777777" w:rsidR="000A7972" w:rsidRPr="00CB3EFE" w:rsidRDefault="000A7972" w:rsidP="00D01CE1">
                <w:pPr>
                  <w:pStyle w:val="FaxBodyText"/>
                  <w:framePr w:hSpace="0" w:wrap="auto" w:vAnchor="margin" w:yAlign="inline"/>
                  <w:rPr>
                    <w:sz w:val="24"/>
                  </w:rPr>
                </w:pPr>
                <w:r w:rsidRPr="00CB3EFE">
                  <w:rPr>
                    <w:sz w:val="24"/>
                  </w:rPr>
                  <w:t>L’ensemble du personnel</w:t>
                </w:r>
              </w:p>
            </w:tc>
          </w:sdtContent>
        </w:sdt>
      </w:tr>
      <w:tr w:rsidR="000A7972" w:rsidRPr="00CB3EFE" w14:paraId="78CCDBEC" w14:textId="77777777" w:rsidTr="00D01CE1">
        <w:trPr>
          <w:trHeight w:val="37"/>
        </w:trPr>
        <w:tc>
          <w:tcPr>
            <w:tcW w:w="1105" w:type="dxa"/>
            <w:tcBorders>
              <w:top w:val="nil"/>
              <w:bottom w:val="nil"/>
            </w:tcBorders>
          </w:tcPr>
          <w:p w14:paraId="78CCDBEA" w14:textId="77777777" w:rsidR="000A7972" w:rsidRPr="00CB3EFE" w:rsidRDefault="000A7972" w:rsidP="00D01CE1">
            <w:pPr>
              <w:pStyle w:val="FaxBodyText"/>
              <w:framePr w:hSpace="0" w:wrap="auto" w:vAnchor="margin" w:yAlign="inline"/>
              <w:rPr>
                <w:sz w:val="24"/>
              </w:rPr>
            </w:pPr>
          </w:p>
        </w:tc>
        <w:tc>
          <w:tcPr>
            <w:tcW w:w="7751" w:type="dxa"/>
            <w:tcBorders>
              <w:top w:val="nil"/>
              <w:bottom w:val="nil"/>
            </w:tcBorders>
          </w:tcPr>
          <w:p w14:paraId="78CCDBEB" w14:textId="77777777" w:rsidR="000A7972" w:rsidRPr="00CB3EFE" w:rsidRDefault="000A7972" w:rsidP="00D01CE1">
            <w:pPr>
              <w:pStyle w:val="FaxBodyText"/>
              <w:framePr w:hSpace="0" w:wrap="auto" w:vAnchor="margin" w:yAlign="inline"/>
              <w:rPr>
                <w:sz w:val="24"/>
              </w:rPr>
            </w:pPr>
          </w:p>
        </w:tc>
      </w:tr>
      <w:tr w:rsidR="000A7972" w:rsidRPr="00CB3EFE" w14:paraId="78CCDBEF" w14:textId="77777777" w:rsidTr="00D01CE1">
        <w:trPr>
          <w:trHeight w:val="37"/>
        </w:trPr>
        <w:tc>
          <w:tcPr>
            <w:tcW w:w="1105" w:type="dxa"/>
            <w:tcBorders>
              <w:top w:val="nil"/>
              <w:bottom w:val="nil"/>
            </w:tcBorders>
          </w:tcPr>
          <w:p w14:paraId="78CCDBED" w14:textId="77777777" w:rsidR="000A7972" w:rsidRPr="00CB3EFE" w:rsidRDefault="000A7972" w:rsidP="00D01CE1">
            <w:pPr>
              <w:pStyle w:val="FaxBodyText"/>
              <w:framePr w:hSpace="0" w:wrap="auto" w:vAnchor="margin" w:yAlign="inline"/>
              <w:rPr>
                <w:sz w:val="24"/>
              </w:rPr>
            </w:pPr>
            <w:r w:rsidRPr="00CB3EFE">
              <w:rPr>
                <w:sz w:val="24"/>
              </w:rPr>
              <w:t>Date :</w:t>
            </w:r>
          </w:p>
        </w:tc>
        <w:tc>
          <w:tcPr>
            <w:tcW w:w="7751" w:type="dxa"/>
            <w:tcBorders>
              <w:top w:val="nil"/>
              <w:bottom w:val="nil"/>
            </w:tcBorders>
          </w:tcPr>
          <w:p w14:paraId="78CCDBEE" w14:textId="77777777" w:rsidR="000A7972" w:rsidRPr="00CB3EFE" w:rsidRDefault="00953197" w:rsidP="00D01CE1">
            <w:pPr>
              <w:pStyle w:val="FaxBodyText"/>
              <w:framePr w:hSpace="0" w:wrap="auto" w:vAnchor="margin" w:yAlign="inline"/>
              <w:rPr>
                <w:sz w:val="24"/>
              </w:rPr>
            </w:pPr>
            <w:sdt>
              <w:sdtPr>
                <w:rPr>
                  <w:sz w:val="24"/>
                </w:rPr>
                <w:id w:val="633121158"/>
                <w:placeholder>
                  <w:docPart w:val="3F612389EC2946438B430C63E9D7F194"/>
                </w:placeholder>
                <w:date w:fullDate="2014-02-1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0A7972" w:rsidRPr="00CB3EFE">
                  <w:rPr>
                    <w:sz w:val="24"/>
                  </w:rPr>
                  <w:t>14/02/2014</w:t>
                </w:r>
              </w:sdtContent>
            </w:sdt>
          </w:p>
        </w:tc>
      </w:tr>
      <w:tr w:rsidR="000A7972" w:rsidRPr="00CB3EFE" w14:paraId="78CCDBF2" w14:textId="77777777" w:rsidTr="00D01CE1">
        <w:trPr>
          <w:trHeight w:val="288"/>
        </w:trPr>
        <w:tc>
          <w:tcPr>
            <w:tcW w:w="1105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78CCDBF0" w14:textId="77777777" w:rsidR="000A7972" w:rsidRPr="00CB3EFE" w:rsidRDefault="000A7972" w:rsidP="00D01CE1">
            <w:pPr>
              <w:pStyle w:val="FaxBodyText"/>
              <w:framePr w:hSpace="0" w:wrap="auto" w:vAnchor="margin" w:yAlign="inline"/>
              <w:rPr>
                <w:sz w:val="24"/>
              </w:rPr>
            </w:pPr>
            <w:r w:rsidRPr="00CB3EFE">
              <w:rPr>
                <w:sz w:val="24"/>
              </w:rPr>
              <w:t>Objet :</w:t>
            </w:r>
          </w:p>
        </w:tc>
        <w:tc>
          <w:tcPr>
            <w:tcW w:w="7751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78CCDBF1" w14:textId="77777777" w:rsidR="000A7972" w:rsidRPr="00CB3EFE" w:rsidRDefault="000A7972" w:rsidP="00D01CE1">
            <w:pPr>
              <w:pStyle w:val="FaxBodyText"/>
              <w:framePr w:hSpace="0" w:wrap="auto" w:vAnchor="margin" w:yAlign="inline"/>
              <w:rPr>
                <w:sz w:val="24"/>
              </w:rPr>
            </w:pPr>
            <w:r w:rsidRPr="00CB3EFE">
              <w:rPr>
                <w:sz w:val="24"/>
              </w:rPr>
              <w:t>Examen radiologique</w:t>
            </w:r>
          </w:p>
        </w:tc>
      </w:tr>
    </w:tbl>
    <w:p w14:paraId="78CCDBF3" w14:textId="77777777" w:rsidR="000440CD" w:rsidRDefault="000440CD">
      <w:pPr>
        <w:pStyle w:val="FaxBodyText"/>
        <w:framePr w:hSpace="0" w:wrap="auto" w:vAnchor="margin" w:yAlign="inline"/>
      </w:pPr>
    </w:p>
    <w:p w14:paraId="78CCDBF4" w14:textId="77777777" w:rsidR="000440CD" w:rsidRDefault="000440CD">
      <w:pPr>
        <w:pStyle w:val="FaxBodyText"/>
        <w:framePr w:hSpace="0" w:wrap="auto" w:vAnchor="margin" w:yAlign="inline"/>
      </w:pPr>
    </w:p>
    <w:p w14:paraId="78CCDBF5" w14:textId="77777777" w:rsidR="000440CD" w:rsidRPr="00CB3EFE" w:rsidRDefault="000440CD">
      <w:pPr>
        <w:pStyle w:val="FaxBodyText"/>
        <w:framePr w:hSpace="0" w:wrap="auto" w:vAnchor="margin" w:yAlign="inline"/>
        <w:rPr>
          <w:sz w:val="24"/>
        </w:rPr>
      </w:pPr>
      <w:r w:rsidRPr="00CB3EFE">
        <w:rPr>
          <w:sz w:val="24"/>
        </w:rPr>
        <w:t>Dans le cadre d’une action de prévention, un examen radiologique obligatoire aura lieu sur site, le mardi 10 mars.</w:t>
      </w:r>
    </w:p>
    <w:p w14:paraId="78CCDBF6" w14:textId="77777777" w:rsidR="000440CD" w:rsidRPr="00CB3EFE" w:rsidRDefault="000440CD">
      <w:pPr>
        <w:pStyle w:val="FaxBodyText"/>
        <w:framePr w:hSpace="0" w:wrap="auto" w:vAnchor="margin" w:yAlign="inline"/>
        <w:rPr>
          <w:sz w:val="24"/>
        </w:rPr>
      </w:pPr>
    </w:p>
    <w:p w14:paraId="78CCDBF7" w14:textId="77777777" w:rsidR="000440CD" w:rsidRPr="00CB3EFE" w:rsidRDefault="000440CD">
      <w:pPr>
        <w:pStyle w:val="FaxBodyText"/>
        <w:framePr w:hSpace="0" w:wrap="auto" w:vAnchor="margin" w:yAlign="inline"/>
        <w:rPr>
          <w:sz w:val="24"/>
        </w:rPr>
      </w:pPr>
      <w:r w:rsidRPr="00CB3EFE">
        <w:rPr>
          <w:sz w:val="24"/>
        </w:rPr>
        <w:t>Le camion-labo du service de médecine du travail sera stationné sur le parking intérieur.</w:t>
      </w:r>
    </w:p>
    <w:p w14:paraId="78CCDBF8" w14:textId="77777777" w:rsidR="000440CD" w:rsidRPr="00CB3EFE" w:rsidRDefault="000440CD">
      <w:pPr>
        <w:pStyle w:val="FaxBodyText"/>
        <w:framePr w:hSpace="0" w:wrap="auto" w:vAnchor="margin" w:yAlign="inline"/>
        <w:rPr>
          <w:sz w:val="24"/>
        </w:rPr>
      </w:pPr>
    </w:p>
    <w:p w14:paraId="78CCDBF9" w14:textId="77777777" w:rsidR="000440CD" w:rsidRPr="00CB3EFE" w:rsidRDefault="000440CD">
      <w:pPr>
        <w:pStyle w:val="FaxBodyText"/>
        <w:framePr w:hSpace="0" w:wrap="auto" w:vAnchor="margin" w:yAlign="inline"/>
        <w:rPr>
          <w:sz w:val="24"/>
        </w:rPr>
      </w:pPr>
      <w:r w:rsidRPr="00CB3EFE">
        <w:rPr>
          <w:sz w:val="24"/>
        </w:rPr>
        <w:t>L’ordre et les horaires de passage sont affichés au service médical. Vous voudrez bien faire le nécessaire afin d’en prendre connaissance.</w:t>
      </w:r>
    </w:p>
    <w:p w14:paraId="78CCDBFA" w14:textId="77777777" w:rsidR="000440CD" w:rsidRPr="00CB3EFE" w:rsidRDefault="000440CD">
      <w:pPr>
        <w:pStyle w:val="FaxBodyText"/>
        <w:framePr w:hSpace="0" w:wrap="auto" w:vAnchor="margin" w:yAlign="inline"/>
        <w:rPr>
          <w:sz w:val="24"/>
        </w:rPr>
      </w:pPr>
    </w:p>
    <w:p w14:paraId="78CCDBFB" w14:textId="77777777" w:rsidR="000440CD" w:rsidRPr="00CB3EFE" w:rsidRDefault="000440CD">
      <w:pPr>
        <w:pStyle w:val="FaxBodyText"/>
        <w:framePr w:hSpace="0" w:wrap="auto" w:vAnchor="margin" w:yAlign="inline"/>
        <w:rPr>
          <w:sz w:val="24"/>
        </w:rPr>
      </w:pPr>
      <w:r w:rsidRPr="00CB3EFE">
        <w:rPr>
          <w:sz w:val="24"/>
        </w:rPr>
        <w:t>Nous comptons sur votre collaboration,</w:t>
      </w:r>
    </w:p>
    <w:p w14:paraId="78CCDBFC" w14:textId="77777777" w:rsidR="00CB3EFE" w:rsidRPr="00CB3EFE" w:rsidRDefault="00CB3EFE">
      <w:pPr>
        <w:pStyle w:val="FaxBodyText"/>
        <w:framePr w:hSpace="0" w:wrap="auto" w:vAnchor="margin" w:yAlign="inline"/>
        <w:rPr>
          <w:sz w:val="24"/>
        </w:rPr>
      </w:pPr>
    </w:p>
    <w:p w14:paraId="78CCDBFD" w14:textId="77777777" w:rsidR="00CB3EFE" w:rsidRPr="00CB3EFE" w:rsidRDefault="00CB3EFE">
      <w:pPr>
        <w:pStyle w:val="FaxBodyText"/>
        <w:framePr w:hSpace="0" w:wrap="auto" w:vAnchor="margin" w:yAlign="inline"/>
        <w:rPr>
          <w:sz w:val="24"/>
        </w:rPr>
      </w:pPr>
    </w:p>
    <w:p w14:paraId="78CCDBFE" w14:textId="77777777" w:rsidR="00CB3EFE" w:rsidRPr="00CB3EFE" w:rsidRDefault="00CB3EFE" w:rsidP="00CB3EFE">
      <w:pPr>
        <w:pStyle w:val="FaxBodyText"/>
        <w:framePr w:hSpace="0" w:wrap="auto" w:vAnchor="margin" w:yAlign="inline"/>
        <w:ind w:left="4395"/>
        <w:rPr>
          <w:sz w:val="24"/>
        </w:rPr>
      </w:pPr>
      <w:r w:rsidRPr="00CB3EFE">
        <w:rPr>
          <w:sz w:val="24"/>
        </w:rPr>
        <w:t>Marie Brechet</w:t>
      </w:r>
    </w:p>
    <w:p w14:paraId="78CCDBFF" w14:textId="77777777" w:rsidR="00CB3EFE" w:rsidRPr="00CB3EFE" w:rsidRDefault="00CB3EFE" w:rsidP="00CB3EFE">
      <w:pPr>
        <w:pStyle w:val="FaxBodyText"/>
        <w:framePr w:hSpace="0" w:wrap="auto" w:vAnchor="margin" w:yAlign="inline"/>
        <w:ind w:left="4395"/>
        <w:rPr>
          <w:sz w:val="24"/>
        </w:rPr>
      </w:pPr>
      <w:r w:rsidRPr="00CB3EFE">
        <w:rPr>
          <w:sz w:val="24"/>
        </w:rPr>
        <w:t>Responsable du personnel</w:t>
      </w:r>
    </w:p>
    <w:p w14:paraId="78CCDC00" w14:textId="77777777" w:rsidR="000440CD" w:rsidRDefault="000440CD">
      <w:pPr>
        <w:pStyle w:val="FaxBodyText"/>
        <w:framePr w:hSpace="0" w:wrap="auto" w:vAnchor="margin" w:yAlign="inline"/>
      </w:pPr>
    </w:p>
    <w:p w14:paraId="78CCDC01" w14:textId="77777777" w:rsidR="000440CD" w:rsidRDefault="000440CD" w:rsidP="00CB3EFE">
      <w:pPr>
        <w:pStyle w:val="FaxBodyText"/>
        <w:framePr w:hSpace="0" w:wrap="auto" w:vAnchor="margin" w:yAlign="inline"/>
        <w:ind w:left="5245"/>
      </w:pPr>
    </w:p>
    <w:sectPr w:rsidR="000440CD" w:rsidSect="005640DE">
      <w:headerReference w:type="default" r:id="rId12"/>
      <w:footerReference w:type="default" r:id="rId13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CCDC04" w14:textId="77777777" w:rsidR="00DA287E" w:rsidRDefault="00DA287E">
      <w:r>
        <w:separator/>
      </w:r>
    </w:p>
  </w:endnote>
  <w:endnote w:type="continuationSeparator" w:id="0">
    <w:p w14:paraId="78CCDC05" w14:textId="77777777" w:rsidR="00DA287E" w:rsidRDefault="00DA2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97"/>
      <w:gridCol w:w="1331"/>
      <w:gridCol w:w="2002"/>
      <w:gridCol w:w="1187"/>
      <w:gridCol w:w="1306"/>
      <w:gridCol w:w="1057"/>
    </w:tblGrid>
    <w:tr w:rsidR="000A7972" w14:paraId="78CCDC12" w14:textId="77777777" w:rsidTr="000A7972">
      <w:trPr>
        <w:trHeight w:val="293"/>
        <w:jc w:val="center"/>
      </w:trPr>
      <w:tc>
        <w:tcPr>
          <w:tcW w:w="108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8CCDC0C" w14:textId="77777777" w:rsidR="000A7972" w:rsidRDefault="000A7972">
          <w:pPr>
            <w:pStyle w:val="En-tte"/>
            <w:spacing w:line="276" w:lineRule="auto"/>
            <w:jc w:val="center"/>
            <w:rPr>
              <w:rFonts w:ascii="Tahoma" w:hAnsi="Tahoma" w:cs="Tahoma"/>
              <w:w w:val="120"/>
              <w:sz w:val="16"/>
              <w:szCs w:val="16"/>
            </w:rPr>
          </w:pPr>
          <w:r>
            <w:rPr>
              <w:rFonts w:ascii="Tahoma" w:hAnsi="Tahoma" w:cs="Tahoma"/>
              <w:w w:val="120"/>
              <w:sz w:val="16"/>
              <w:szCs w:val="16"/>
            </w:rPr>
            <w:t>Formation</w:t>
          </w:r>
        </w:p>
      </w:tc>
      <w:tc>
        <w:tcPr>
          <w:tcW w:w="75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8CCDC0D" w14:textId="77777777" w:rsidR="000A7972" w:rsidRDefault="000A7972">
          <w:pPr>
            <w:pStyle w:val="En-tte"/>
            <w:spacing w:line="276" w:lineRule="auto"/>
            <w:jc w:val="center"/>
            <w:rPr>
              <w:rFonts w:ascii="Tahoma" w:hAnsi="Tahoma" w:cs="Tahoma"/>
              <w:w w:val="120"/>
              <w:sz w:val="16"/>
              <w:szCs w:val="16"/>
            </w:rPr>
          </w:pPr>
          <w:r>
            <w:rPr>
              <w:rFonts w:ascii="Tahoma" w:hAnsi="Tahoma" w:cs="Tahoma"/>
              <w:w w:val="120"/>
              <w:sz w:val="16"/>
              <w:szCs w:val="16"/>
            </w:rPr>
            <w:t>Module</w:t>
          </w:r>
        </w:p>
      </w:tc>
      <w:tc>
        <w:tcPr>
          <w:tcW w:w="114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8CCDC0E" w14:textId="77777777" w:rsidR="000A7972" w:rsidRDefault="000A7972">
          <w:pPr>
            <w:pStyle w:val="En-tte"/>
            <w:spacing w:line="276" w:lineRule="auto"/>
            <w:jc w:val="center"/>
            <w:rPr>
              <w:rFonts w:ascii="Tahoma" w:hAnsi="Tahoma" w:cs="Tahoma"/>
              <w:w w:val="120"/>
              <w:sz w:val="16"/>
              <w:szCs w:val="16"/>
            </w:rPr>
          </w:pPr>
          <w:r>
            <w:rPr>
              <w:rFonts w:ascii="Tahoma" w:hAnsi="Tahoma" w:cs="Tahoma"/>
              <w:w w:val="120"/>
              <w:sz w:val="16"/>
              <w:szCs w:val="16"/>
            </w:rPr>
            <w:t>Séquence</w:t>
          </w:r>
        </w:p>
      </w:tc>
      <w:tc>
        <w:tcPr>
          <w:tcW w:w="6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8CCDC0F" w14:textId="77777777" w:rsidR="000A7972" w:rsidRDefault="000A7972">
          <w:pPr>
            <w:pStyle w:val="En-tte"/>
            <w:spacing w:line="276" w:lineRule="auto"/>
            <w:jc w:val="center"/>
            <w:rPr>
              <w:rFonts w:ascii="Tahoma" w:hAnsi="Tahoma" w:cs="Tahoma"/>
              <w:w w:val="120"/>
              <w:sz w:val="16"/>
              <w:szCs w:val="16"/>
            </w:rPr>
          </w:pPr>
          <w:r>
            <w:rPr>
              <w:rFonts w:ascii="Tahoma" w:hAnsi="Tahoma" w:cs="Tahoma"/>
              <w:w w:val="120"/>
              <w:sz w:val="16"/>
              <w:szCs w:val="16"/>
            </w:rPr>
            <w:t>Séance</w:t>
          </w:r>
        </w:p>
      </w:tc>
      <w:tc>
        <w:tcPr>
          <w:tcW w:w="7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8CCDC10" w14:textId="77777777" w:rsidR="000A7972" w:rsidRDefault="000A7972">
          <w:pPr>
            <w:pStyle w:val="En-tte"/>
            <w:spacing w:line="276" w:lineRule="auto"/>
            <w:jc w:val="center"/>
            <w:rPr>
              <w:rFonts w:ascii="Tahoma" w:hAnsi="Tahoma" w:cs="Tahoma"/>
              <w:w w:val="120"/>
              <w:sz w:val="16"/>
              <w:szCs w:val="16"/>
            </w:rPr>
          </w:pPr>
          <w:r>
            <w:rPr>
              <w:rFonts w:ascii="Tahoma" w:hAnsi="Tahoma" w:cs="Tahoma"/>
              <w:w w:val="120"/>
              <w:sz w:val="16"/>
              <w:szCs w:val="16"/>
            </w:rPr>
            <w:t>Mise à jour le</w:t>
          </w:r>
        </w:p>
      </w:tc>
      <w:tc>
        <w:tcPr>
          <w:tcW w:w="60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8CCDC11" w14:textId="77777777" w:rsidR="000A7972" w:rsidRDefault="000A7972">
          <w:pPr>
            <w:pStyle w:val="En-tte"/>
            <w:spacing w:line="276" w:lineRule="auto"/>
            <w:jc w:val="center"/>
            <w:rPr>
              <w:rFonts w:ascii="Tahoma" w:hAnsi="Tahoma" w:cs="Tahoma"/>
              <w:w w:val="120"/>
              <w:sz w:val="16"/>
              <w:szCs w:val="16"/>
            </w:rPr>
          </w:pPr>
          <w:r>
            <w:rPr>
              <w:rFonts w:ascii="Tahoma" w:hAnsi="Tahoma" w:cs="Tahoma"/>
              <w:w w:val="120"/>
              <w:sz w:val="16"/>
              <w:szCs w:val="16"/>
            </w:rPr>
            <w:t>Page</w:t>
          </w:r>
        </w:p>
      </w:tc>
    </w:tr>
    <w:tr w:rsidR="000A7972" w14:paraId="78CCDC19" w14:textId="77777777" w:rsidTr="000A7972">
      <w:trPr>
        <w:trHeight w:val="405"/>
        <w:jc w:val="center"/>
      </w:trPr>
      <w:tc>
        <w:tcPr>
          <w:tcW w:w="108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8CCDC13" w14:textId="77777777" w:rsidR="000A7972" w:rsidRDefault="000A7972">
          <w:pPr>
            <w:pStyle w:val="En-tte"/>
            <w:spacing w:line="276" w:lineRule="auto"/>
            <w:jc w:val="center"/>
            <w:rPr>
              <w:rFonts w:ascii="Tahoma" w:hAnsi="Tahoma" w:cs="Tahoma"/>
              <w:w w:val="120"/>
              <w:sz w:val="16"/>
              <w:szCs w:val="16"/>
            </w:rPr>
          </w:pPr>
          <w:r>
            <w:rPr>
              <w:rFonts w:ascii="Tahoma" w:hAnsi="Tahoma" w:cs="Tahoma"/>
              <w:w w:val="120"/>
              <w:sz w:val="16"/>
              <w:szCs w:val="16"/>
            </w:rPr>
            <w:t>SA/SC</w:t>
          </w:r>
        </w:p>
      </w:tc>
      <w:tc>
        <w:tcPr>
          <w:tcW w:w="75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8CCDC14" w14:textId="77777777" w:rsidR="000A7972" w:rsidRDefault="000A7972">
          <w:pPr>
            <w:pStyle w:val="En-tte"/>
            <w:spacing w:line="276" w:lineRule="auto"/>
            <w:jc w:val="center"/>
            <w:rPr>
              <w:rFonts w:ascii="Tahoma" w:hAnsi="Tahoma" w:cs="Tahoma"/>
              <w:w w:val="120"/>
              <w:sz w:val="16"/>
              <w:szCs w:val="16"/>
            </w:rPr>
          </w:pPr>
          <w:r>
            <w:rPr>
              <w:rFonts w:ascii="Tahoma" w:hAnsi="Tahoma" w:cs="Tahoma"/>
              <w:w w:val="120"/>
              <w:sz w:val="16"/>
              <w:szCs w:val="16"/>
            </w:rPr>
            <w:t>2</w:t>
          </w:r>
        </w:p>
      </w:tc>
      <w:tc>
        <w:tcPr>
          <w:tcW w:w="114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8CCDC15" w14:textId="77777777" w:rsidR="000A7972" w:rsidRDefault="000A7972">
          <w:pPr>
            <w:pStyle w:val="En-tte"/>
            <w:spacing w:line="276" w:lineRule="auto"/>
            <w:jc w:val="center"/>
            <w:rPr>
              <w:rFonts w:ascii="Tahoma" w:hAnsi="Tahoma" w:cs="Tahoma"/>
              <w:w w:val="120"/>
              <w:sz w:val="16"/>
              <w:szCs w:val="16"/>
            </w:rPr>
          </w:pPr>
          <w:r>
            <w:rPr>
              <w:rFonts w:ascii="Tahoma" w:hAnsi="Tahoma" w:cs="Tahoma"/>
              <w:w w:val="120"/>
              <w:sz w:val="16"/>
              <w:szCs w:val="16"/>
            </w:rPr>
            <w:t>02</w:t>
          </w:r>
        </w:p>
      </w:tc>
      <w:tc>
        <w:tcPr>
          <w:tcW w:w="6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8CCDC16" w14:textId="77777777" w:rsidR="000A7972" w:rsidRDefault="000A7972">
          <w:pPr>
            <w:pStyle w:val="En-tte"/>
            <w:spacing w:line="276" w:lineRule="auto"/>
            <w:jc w:val="center"/>
            <w:rPr>
              <w:rFonts w:ascii="Tahoma" w:hAnsi="Tahoma" w:cs="Tahoma"/>
              <w:w w:val="120"/>
              <w:sz w:val="16"/>
              <w:szCs w:val="16"/>
            </w:rPr>
          </w:pPr>
          <w:r>
            <w:rPr>
              <w:rFonts w:ascii="Tahoma" w:hAnsi="Tahoma" w:cs="Tahoma"/>
              <w:w w:val="120"/>
              <w:sz w:val="16"/>
              <w:szCs w:val="16"/>
            </w:rPr>
            <w:t>01</w:t>
          </w:r>
        </w:p>
      </w:tc>
      <w:tc>
        <w:tcPr>
          <w:tcW w:w="7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8CCDC17" w14:textId="77777777" w:rsidR="000A7972" w:rsidRDefault="000A7972">
          <w:pPr>
            <w:pStyle w:val="En-tte"/>
            <w:spacing w:line="276" w:lineRule="auto"/>
            <w:jc w:val="center"/>
            <w:rPr>
              <w:rFonts w:ascii="Tahoma" w:hAnsi="Tahoma" w:cs="Tahoma"/>
              <w:w w:val="120"/>
              <w:sz w:val="16"/>
              <w:szCs w:val="16"/>
            </w:rPr>
          </w:pPr>
          <w:r>
            <w:rPr>
              <w:rFonts w:ascii="Tahoma" w:hAnsi="Tahoma" w:cs="Tahoma"/>
              <w:w w:val="120"/>
              <w:sz w:val="16"/>
              <w:szCs w:val="16"/>
            </w:rPr>
            <w:t>Juin  2014</w:t>
          </w:r>
        </w:p>
      </w:tc>
      <w:tc>
        <w:tcPr>
          <w:tcW w:w="60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8CCDC18" w14:textId="77777777" w:rsidR="000A7972" w:rsidRDefault="000A7972">
          <w:pPr>
            <w:pStyle w:val="En-tte"/>
            <w:spacing w:line="276" w:lineRule="auto"/>
            <w:jc w:val="center"/>
            <w:rPr>
              <w:rFonts w:ascii="Tahoma" w:hAnsi="Tahoma" w:cs="Tahoma"/>
              <w:w w:val="120"/>
              <w:sz w:val="16"/>
              <w:szCs w:val="16"/>
            </w:rPr>
          </w:pP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953197">
            <w:rPr>
              <w:rStyle w:val="Numrodepage"/>
              <w:noProof/>
            </w:rPr>
            <w:t>1</w:t>
          </w:r>
          <w:r>
            <w:rPr>
              <w:rStyle w:val="Numrodepage"/>
            </w:rPr>
            <w:fldChar w:fldCharType="end"/>
          </w:r>
          <w:r>
            <w:rPr>
              <w:rStyle w:val="Numrodepage"/>
            </w:rPr>
            <w:t>/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NUMPAGES </w:instrText>
          </w:r>
          <w:r>
            <w:rPr>
              <w:rStyle w:val="Numrodepage"/>
            </w:rPr>
            <w:fldChar w:fldCharType="separate"/>
          </w:r>
          <w:r w:rsidR="00953197">
            <w:rPr>
              <w:rStyle w:val="Numrodepage"/>
              <w:noProof/>
            </w:rPr>
            <w:t>1</w:t>
          </w:r>
          <w:r>
            <w:rPr>
              <w:rStyle w:val="Numrodepage"/>
            </w:rPr>
            <w:fldChar w:fldCharType="end"/>
          </w:r>
        </w:p>
      </w:tc>
    </w:tr>
  </w:tbl>
  <w:p w14:paraId="78CCDC1A" w14:textId="77777777" w:rsidR="000A7972" w:rsidRDefault="000A797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CCDC02" w14:textId="77777777" w:rsidR="00DA287E" w:rsidRDefault="00DA287E">
      <w:r>
        <w:separator/>
      </w:r>
    </w:p>
  </w:footnote>
  <w:footnote w:type="continuationSeparator" w:id="0">
    <w:p w14:paraId="78CCDC03" w14:textId="77777777" w:rsidR="00DA287E" w:rsidRDefault="00DA28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48" w:type="dxa"/>
      <w:tblBorders>
        <w:bottom w:val="single" w:sz="12" w:space="0" w:color="003300"/>
      </w:tblBorders>
      <w:shd w:val="clear" w:color="auto" w:fill="CCFFCC"/>
      <w:tblLook w:val="01E0" w:firstRow="1" w:lastRow="1" w:firstColumn="1" w:lastColumn="1" w:noHBand="0" w:noVBand="0"/>
    </w:tblPr>
    <w:tblGrid>
      <w:gridCol w:w="9648"/>
    </w:tblGrid>
    <w:tr w:rsidR="000A7972" w14:paraId="78CCDC07" w14:textId="77777777" w:rsidTr="000A7972">
      <w:trPr>
        <w:trHeight w:val="567"/>
      </w:trPr>
      <w:tc>
        <w:tcPr>
          <w:tcW w:w="9648" w:type="dxa"/>
          <w:tcBorders>
            <w:top w:val="nil"/>
            <w:left w:val="nil"/>
            <w:bottom w:val="nil"/>
            <w:right w:val="nil"/>
          </w:tcBorders>
          <w:shd w:val="clear" w:color="auto" w:fill="CCFFCC"/>
          <w:hideMark/>
        </w:tcPr>
        <w:p w14:paraId="78CCDC06" w14:textId="3A854BAC" w:rsidR="000A7972" w:rsidRDefault="00953197">
          <w:pPr>
            <w:pStyle w:val="Titre10"/>
            <w:tabs>
              <w:tab w:val="right" w:pos="9432"/>
            </w:tabs>
            <w:rPr>
              <w:rFonts w:ascii="Arial Narrow" w:hAnsi="Arial Narrow" w:cs="Arial"/>
              <w:color w:val="003300"/>
              <w:sz w:val="32"/>
              <w:szCs w:val="32"/>
            </w:rPr>
          </w:pPr>
          <w:r>
            <w:rPr>
              <w:rFonts w:ascii="Arial Narrow" w:hAnsi="Arial Narrow" w:cs="Arial"/>
              <w:noProof/>
              <w:color w:val="003300"/>
              <w:sz w:val="28"/>
              <w:szCs w:val="32"/>
              <w:lang w:bidi="ar-SA"/>
            </w:rPr>
            <w:drawing>
              <wp:anchor distT="0" distB="0" distL="114300" distR="114300" simplePos="0" relativeHeight="251658240" behindDoc="0" locked="0" layoutInCell="1" allowOverlap="1" wp14:editId="0078AC67">
                <wp:simplePos x="0" y="0"/>
                <wp:positionH relativeFrom="column">
                  <wp:posOffset>-981075</wp:posOffset>
                </wp:positionH>
                <wp:positionV relativeFrom="paragraph">
                  <wp:posOffset>-333375</wp:posOffset>
                </wp:positionV>
                <wp:extent cx="970915" cy="970915"/>
                <wp:effectExtent l="0" t="0" r="0" b="0"/>
                <wp:wrapNone/>
                <wp:docPr id="1" name="Image 1" descr="Logo_Afpa_Vert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fpa_Vert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0915" cy="970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A7972">
            <w:rPr>
              <w:rFonts w:ascii="Arial Narrow" w:hAnsi="Arial Narrow" w:cs="Arial"/>
              <w:color w:val="003300"/>
              <w:sz w:val="28"/>
              <w:szCs w:val="32"/>
            </w:rPr>
            <w:tab/>
            <w:t xml:space="preserve">Communiquer de façon professionnelle à l’écrit </w:t>
          </w:r>
        </w:p>
      </w:tc>
    </w:tr>
    <w:tr w:rsidR="000A7972" w14:paraId="78CCDC0A" w14:textId="77777777" w:rsidTr="000A7972">
      <w:trPr>
        <w:trHeight w:val="567"/>
      </w:trPr>
      <w:tc>
        <w:tcPr>
          <w:tcW w:w="9648" w:type="dxa"/>
          <w:tcBorders>
            <w:top w:val="nil"/>
            <w:left w:val="nil"/>
            <w:bottom w:val="single" w:sz="12" w:space="0" w:color="008000"/>
            <w:right w:val="nil"/>
          </w:tcBorders>
          <w:shd w:val="clear" w:color="auto" w:fill="CCFFCC"/>
        </w:tcPr>
        <w:p w14:paraId="78CCDC08" w14:textId="77777777" w:rsidR="000A7972" w:rsidRDefault="000A7972">
          <w:pPr>
            <w:pStyle w:val="Titre10"/>
            <w:jc w:val="both"/>
            <w:rPr>
              <w:rFonts w:ascii="Arial Narrow" w:hAnsi="Arial Narrow" w:cs="Arial"/>
              <w:i/>
              <w:color w:val="003300"/>
              <w:sz w:val="24"/>
              <w:szCs w:val="28"/>
            </w:rPr>
          </w:pPr>
          <w:r>
            <w:rPr>
              <w:rFonts w:ascii="Arial Narrow" w:hAnsi="Arial Narrow" w:cs="Arial"/>
              <w:i/>
              <w:color w:val="003300"/>
              <w:sz w:val="24"/>
              <w:szCs w:val="28"/>
            </w:rPr>
            <w:t>Rechercher et communiquer des informations de façon efficace à l’aide d’outils collaboratifs</w:t>
          </w:r>
        </w:p>
        <w:p w14:paraId="78CCDC09" w14:textId="77777777" w:rsidR="000A7972" w:rsidRDefault="000A7972">
          <w:pPr>
            <w:pStyle w:val="Titre10"/>
            <w:jc w:val="both"/>
            <w:rPr>
              <w:rFonts w:ascii="Arial Narrow" w:hAnsi="Arial Narrow" w:cs="Arial"/>
              <w:i/>
              <w:color w:val="003300"/>
              <w:sz w:val="28"/>
              <w:szCs w:val="28"/>
            </w:rPr>
          </w:pPr>
        </w:p>
      </w:tc>
    </w:tr>
  </w:tbl>
  <w:p w14:paraId="78CCDC0B" w14:textId="77777777" w:rsidR="00CB3EFE" w:rsidRPr="000A7972" w:rsidRDefault="00CB3EFE" w:rsidP="000A797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C276C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A7C6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DA625D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58BA2B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0CD"/>
    <w:rsid w:val="000440CD"/>
    <w:rsid w:val="000A7972"/>
    <w:rsid w:val="005640DE"/>
    <w:rsid w:val="00953197"/>
    <w:rsid w:val="00BA6B90"/>
    <w:rsid w:val="00CB3EFE"/>
    <w:rsid w:val="00D529E6"/>
    <w:rsid w:val="00DA287E"/>
    <w:rsid w:val="00F0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78CCDB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header" w:uiPriority="0"/>
    <w:lsdException w:name="page number" w:uiPriority="0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5640DE"/>
    <w:pPr>
      <w:spacing w:after="0" w:line="240" w:lineRule="auto"/>
    </w:pPr>
    <w:rPr>
      <w:sz w:val="18"/>
    </w:rPr>
  </w:style>
  <w:style w:type="paragraph" w:styleId="Titre1">
    <w:name w:val="heading 1"/>
    <w:basedOn w:val="Normal"/>
    <w:next w:val="Normal"/>
    <w:link w:val="Titre1Car"/>
    <w:uiPriority w:val="1"/>
    <w:semiHidden/>
    <w:qFormat/>
    <w:rsid w:val="005640DE"/>
    <w:pPr>
      <w:spacing w:after="400" w:line="360" w:lineRule="auto"/>
      <w:ind w:left="-86"/>
      <w:outlineLvl w:val="0"/>
    </w:pPr>
    <w:rPr>
      <w:color w:val="D9D9D9" w:themeColor="background1" w:themeShade="D9"/>
      <w:sz w:val="96"/>
    </w:rPr>
  </w:style>
  <w:style w:type="paragraph" w:styleId="Titre2">
    <w:name w:val="heading 2"/>
    <w:basedOn w:val="Normal"/>
    <w:next w:val="Normal"/>
    <w:link w:val="Titre2Car"/>
    <w:uiPriority w:val="1"/>
    <w:semiHidden/>
    <w:qFormat/>
    <w:rsid w:val="005640DE"/>
    <w:pPr>
      <w:framePr w:hSpace="180" w:wrap="around" w:vAnchor="text" w:hAnchor="text" w:y="55"/>
      <w:spacing w:after="200"/>
      <w:outlineLvl w:val="1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40D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640D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40D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1"/>
    <w:semiHidden/>
    <w:rsid w:val="005640DE"/>
    <w:rPr>
      <w:color w:val="D9D9D9" w:themeColor="background1" w:themeShade="D9"/>
      <w:sz w:val="96"/>
    </w:rPr>
  </w:style>
  <w:style w:type="table" w:styleId="Grilledutableau">
    <w:name w:val="Table Grid"/>
    <w:basedOn w:val="TableauNormal"/>
    <w:uiPriority w:val="1"/>
    <w:rsid w:val="005640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nhideWhenUsed/>
    <w:rsid w:val="005640DE"/>
    <w:pPr>
      <w:tabs>
        <w:tab w:val="center" w:pos="4680"/>
        <w:tab w:val="right" w:pos="9360"/>
      </w:tabs>
    </w:pPr>
  </w:style>
  <w:style w:type="character" w:customStyle="1" w:styleId="Titre2Car">
    <w:name w:val="Titre 2 Car"/>
    <w:basedOn w:val="Policepardfaut"/>
    <w:link w:val="Titre2"/>
    <w:uiPriority w:val="1"/>
    <w:semiHidden/>
    <w:rsid w:val="005640DE"/>
    <w:rPr>
      <w:b/>
      <w:sz w:val="18"/>
    </w:rPr>
  </w:style>
  <w:style w:type="paragraph" w:customStyle="1" w:styleId="FaxHeading">
    <w:name w:val="Fax Heading"/>
    <w:basedOn w:val="Normal"/>
    <w:qFormat/>
    <w:rsid w:val="005640DE"/>
    <w:pPr>
      <w:spacing w:after="400" w:line="360" w:lineRule="auto"/>
      <w:ind w:left="-86"/>
      <w:outlineLvl w:val="0"/>
    </w:pPr>
    <w:rPr>
      <w:color w:val="D9D9D9" w:themeColor="background1" w:themeShade="D9"/>
      <w:sz w:val="96"/>
    </w:rPr>
  </w:style>
  <w:style w:type="paragraph" w:customStyle="1" w:styleId="FaxSubheading">
    <w:name w:val="Fax Subheading"/>
    <w:basedOn w:val="Normal"/>
    <w:qFormat/>
    <w:rsid w:val="005640DE"/>
    <w:pPr>
      <w:framePr w:hSpace="180" w:wrap="around" w:vAnchor="text" w:hAnchor="text" w:y="55"/>
      <w:spacing w:after="200"/>
    </w:pPr>
    <w:rPr>
      <w:b/>
    </w:rPr>
  </w:style>
  <w:style w:type="paragraph" w:customStyle="1" w:styleId="FaxBodyText">
    <w:name w:val="Fax Body Text"/>
    <w:basedOn w:val="Normal"/>
    <w:qFormat/>
    <w:rsid w:val="005640DE"/>
    <w:pPr>
      <w:framePr w:hSpace="180" w:wrap="around" w:vAnchor="text" w:hAnchor="text" w:y="55"/>
    </w:pPr>
  </w:style>
  <w:style w:type="character" w:customStyle="1" w:styleId="En-tteCar">
    <w:name w:val="En-tête Car"/>
    <w:basedOn w:val="Policepardfaut"/>
    <w:link w:val="En-tte"/>
    <w:rsid w:val="005640DE"/>
    <w:rPr>
      <w:sz w:val="18"/>
    </w:rPr>
  </w:style>
  <w:style w:type="paragraph" w:styleId="Pieddepage">
    <w:name w:val="footer"/>
    <w:basedOn w:val="Normal"/>
    <w:link w:val="PieddepageCar"/>
    <w:uiPriority w:val="99"/>
    <w:unhideWhenUsed/>
    <w:rsid w:val="005640D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640DE"/>
    <w:rPr>
      <w:sz w:val="18"/>
    </w:rPr>
  </w:style>
  <w:style w:type="paragraph" w:customStyle="1" w:styleId="Titre10">
    <w:name w:val="Titre1"/>
    <w:basedOn w:val="Titre1"/>
    <w:rsid w:val="000A7972"/>
    <w:pPr>
      <w:keepNext/>
      <w:spacing w:after="0" w:line="240" w:lineRule="auto"/>
      <w:ind w:left="0"/>
    </w:pPr>
    <w:rPr>
      <w:rFonts w:ascii="Century Gothic" w:eastAsia="Times New Roman" w:hAnsi="Century Gothic" w:cs="Century Gothic"/>
      <w:b/>
      <w:smallCaps/>
      <w:color w:val="C2C2AD"/>
      <w:spacing w:val="44"/>
      <w:szCs w:val="96"/>
      <w:lang w:bidi="fr-FR"/>
    </w:rPr>
  </w:style>
  <w:style w:type="character" w:styleId="Numrodepage">
    <w:name w:val="page number"/>
    <w:basedOn w:val="Policepardfaut"/>
    <w:semiHidden/>
    <w:unhideWhenUsed/>
    <w:rsid w:val="000A79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header" w:uiPriority="0"/>
    <w:lsdException w:name="page number" w:uiPriority="0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5640DE"/>
    <w:pPr>
      <w:spacing w:after="0" w:line="240" w:lineRule="auto"/>
    </w:pPr>
    <w:rPr>
      <w:sz w:val="18"/>
    </w:rPr>
  </w:style>
  <w:style w:type="paragraph" w:styleId="Titre1">
    <w:name w:val="heading 1"/>
    <w:basedOn w:val="Normal"/>
    <w:next w:val="Normal"/>
    <w:link w:val="Titre1Car"/>
    <w:uiPriority w:val="1"/>
    <w:semiHidden/>
    <w:qFormat/>
    <w:rsid w:val="005640DE"/>
    <w:pPr>
      <w:spacing w:after="400" w:line="360" w:lineRule="auto"/>
      <w:ind w:left="-86"/>
      <w:outlineLvl w:val="0"/>
    </w:pPr>
    <w:rPr>
      <w:color w:val="D9D9D9" w:themeColor="background1" w:themeShade="D9"/>
      <w:sz w:val="96"/>
    </w:rPr>
  </w:style>
  <w:style w:type="paragraph" w:styleId="Titre2">
    <w:name w:val="heading 2"/>
    <w:basedOn w:val="Normal"/>
    <w:next w:val="Normal"/>
    <w:link w:val="Titre2Car"/>
    <w:uiPriority w:val="1"/>
    <w:semiHidden/>
    <w:qFormat/>
    <w:rsid w:val="005640DE"/>
    <w:pPr>
      <w:framePr w:hSpace="180" w:wrap="around" w:vAnchor="text" w:hAnchor="text" w:y="55"/>
      <w:spacing w:after="200"/>
      <w:outlineLvl w:val="1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40D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640D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40D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1"/>
    <w:semiHidden/>
    <w:rsid w:val="005640DE"/>
    <w:rPr>
      <w:color w:val="D9D9D9" w:themeColor="background1" w:themeShade="D9"/>
      <w:sz w:val="96"/>
    </w:rPr>
  </w:style>
  <w:style w:type="table" w:styleId="Grilledutableau">
    <w:name w:val="Table Grid"/>
    <w:basedOn w:val="TableauNormal"/>
    <w:uiPriority w:val="1"/>
    <w:rsid w:val="005640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nhideWhenUsed/>
    <w:rsid w:val="005640DE"/>
    <w:pPr>
      <w:tabs>
        <w:tab w:val="center" w:pos="4680"/>
        <w:tab w:val="right" w:pos="9360"/>
      </w:tabs>
    </w:pPr>
  </w:style>
  <w:style w:type="character" w:customStyle="1" w:styleId="Titre2Car">
    <w:name w:val="Titre 2 Car"/>
    <w:basedOn w:val="Policepardfaut"/>
    <w:link w:val="Titre2"/>
    <w:uiPriority w:val="1"/>
    <w:semiHidden/>
    <w:rsid w:val="005640DE"/>
    <w:rPr>
      <w:b/>
      <w:sz w:val="18"/>
    </w:rPr>
  </w:style>
  <w:style w:type="paragraph" w:customStyle="1" w:styleId="FaxHeading">
    <w:name w:val="Fax Heading"/>
    <w:basedOn w:val="Normal"/>
    <w:qFormat/>
    <w:rsid w:val="005640DE"/>
    <w:pPr>
      <w:spacing w:after="400" w:line="360" w:lineRule="auto"/>
      <w:ind w:left="-86"/>
      <w:outlineLvl w:val="0"/>
    </w:pPr>
    <w:rPr>
      <w:color w:val="D9D9D9" w:themeColor="background1" w:themeShade="D9"/>
      <w:sz w:val="96"/>
    </w:rPr>
  </w:style>
  <w:style w:type="paragraph" w:customStyle="1" w:styleId="FaxSubheading">
    <w:name w:val="Fax Subheading"/>
    <w:basedOn w:val="Normal"/>
    <w:qFormat/>
    <w:rsid w:val="005640DE"/>
    <w:pPr>
      <w:framePr w:hSpace="180" w:wrap="around" w:vAnchor="text" w:hAnchor="text" w:y="55"/>
      <w:spacing w:after="200"/>
    </w:pPr>
    <w:rPr>
      <w:b/>
    </w:rPr>
  </w:style>
  <w:style w:type="paragraph" w:customStyle="1" w:styleId="FaxBodyText">
    <w:name w:val="Fax Body Text"/>
    <w:basedOn w:val="Normal"/>
    <w:qFormat/>
    <w:rsid w:val="005640DE"/>
    <w:pPr>
      <w:framePr w:hSpace="180" w:wrap="around" w:vAnchor="text" w:hAnchor="text" w:y="55"/>
    </w:pPr>
  </w:style>
  <w:style w:type="character" w:customStyle="1" w:styleId="En-tteCar">
    <w:name w:val="En-tête Car"/>
    <w:basedOn w:val="Policepardfaut"/>
    <w:link w:val="En-tte"/>
    <w:rsid w:val="005640DE"/>
    <w:rPr>
      <w:sz w:val="18"/>
    </w:rPr>
  </w:style>
  <w:style w:type="paragraph" w:styleId="Pieddepage">
    <w:name w:val="footer"/>
    <w:basedOn w:val="Normal"/>
    <w:link w:val="PieddepageCar"/>
    <w:uiPriority w:val="99"/>
    <w:unhideWhenUsed/>
    <w:rsid w:val="005640D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640DE"/>
    <w:rPr>
      <w:sz w:val="18"/>
    </w:rPr>
  </w:style>
  <w:style w:type="paragraph" w:customStyle="1" w:styleId="Titre10">
    <w:name w:val="Titre1"/>
    <w:basedOn w:val="Titre1"/>
    <w:rsid w:val="000A7972"/>
    <w:pPr>
      <w:keepNext/>
      <w:spacing w:after="0" w:line="240" w:lineRule="auto"/>
      <w:ind w:left="0"/>
    </w:pPr>
    <w:rPr>
      <w:rFonts w:ascii="Century Gothic" w:eastAsia="Times New Roman" w:hAnsi="Century Gothic" w:cs="Century Gothic"/>
      <w:b/>
      <w:smallCaps/>
      <w:color w:val="C2C2AD"/>
      <w:spacing w:val="44"/>
      <w:szCs w:val="96"/>
      <w:lang w:bidi="fr-FR"/>
    </w:rPr>
  </w:style>
  <w:style w:type="character" w:styleId="Numrodepage">
    <w:name w:val="page number"/>
    <w:basedOn w:val="Policepardfaut"/>
    <w:semiHidden/>
    <w:unhideWhenUsed/>
    <w:rsid w:val="000A7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5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customXml" Target="../customXml/item6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i_sams\AppData\Roaming\Microsoft\Templates\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1D90161CA0A41AEA8B1F3592CEF371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AC11BE-498C-402B-800E-57E33C8E28B0}"/>
      </w:docPartPr>
      <w:docPartBody>
        <w:p w14:paraId="1B60B71C" w14:textId="77777777" w:rsidR="005C6602" w:rsidRDefault="00003BF0" w:rsidP="00003BF0">
          <w:pPr>
            <w:pStyle w:val="A1D90161CA0A41AEA8B1F3592CEF3718"/>
          </w:pPr>
          <w:r>
            <w:t>[Votre nom]</w:t>
          </w:r>
        </w:p>
      </w:docPartBody>
    </w:docPart>
    <w:docPart>
      <w:docPartPr>
        <w:name w:val="3F612389EC2946438B430C63E9D7F1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6856A2-4026-4A0C-8858-D5CE4523653E}"/>
      </w:docPartPr>
      <w:docPartBody>
        <w:p w14:paraId="1B60B71D" w14:textId="77777777" w:rsidR="005C6602" w:rsidRDefault="00003BF0" w:rsidP="00003BF0">
          <w:pPr>
            <w:pStyle w:val="3F612389EC2946438B430C63E9D7F194"/>
          </w:pPr>
          <w:r>
            <w:t>[Sélectionnez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334"/>
    <w:rsid w:val="00003BF0"/>
    <w:rsid w:val="001E6ED0"/>
    <w:rsid w:val="005C6602"/>
    <w:rsid w:val="00DF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60B71C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31CC1A9524F4BF79B1F100CB476C724">
    <w:name w:val="931CC1A9524F4BF79B1F100CB476C724"/>
  </w:style>
  <w:style w:type="paragraph" w:customStyle="1" w:styleId="AB8030A6F4C84A8D924C2D7B5FA102C3">
    <w:name w:val="AB8030A6F4C84A8D924C2D7B5FA102C3"/>
  </w:style>
  <w:style w:type="paragraph" w:customStyle="1" w:styleId="ADEC49C6551843B096018E09EEFE6E1C">
    <w:name w:val="ADEC49C6551843B096018E09EEFE6E1C"/>
  </w:style>
  <w:style w:type="paragraph" w:customStyle="1" w:styleId="4C54187E4D0B4E3C834C51630F867489">
    <w:name w:val="4C54187E4D0B4E3C834C51630F867489"/>
  </w:style>
  <w:style w:type="paragraph" w:customStyle="1" w:styleId="9863FBDC10C546EDB9E386E95553B9D2">
    <w:name w:val="9863FBDC10C546EDB9E386E95553B9D2"/>
  </w:style>
  <w:style w:type="paragraph" w:customStyle="1" w:styleId="782323CC85AD45FE8C5C444ED36848BB">
    <w:name w:val="782323CC85AD45FE8C5C444ED36848BB"/>
  </w:style>
  <w:style w:type="paragraph" w:customStyle="1" w:styleId="316437E1FC2B4D25A42E28CD3C7B472F">
    <w:name w:val="316437E1FC2B4D25A42E28CD3C7B472F"/>
  </w:style>
  <w:style w:type="paragraph" w:customStyle="1" w:styleId="5A3BB87D68674CE783C71A2299A8BE97">
    <w:name w:val="5A3BB87D68674CE783C71A2299A8BE97"/>
    <w:rsid w:val="00003BF0"/>
  </w:style>
  <w:style w:type="paragraph" w:customStyle="1" w:styleId="A1D90161CA0A41AEA8B1F3592CEF3718">
    <w:name w:val="A1D90161CA0A41AEA8B1F3592CEF3718"/>
    <w:rsid w:val="00003BF0"/>
  </w:style>
  <w:style w:type="paragraph" w:customStyle="1" w:styleId="3F612389EC2946438B430C63E9D7F194">
    <w:name w:val="3F612389EC2946438B430C63E9D7F194"/>
    <w:rsid w:val="00003BF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31CC1A9524F4BF79B1F100CB476C724">
    <w:name w:val="931CC1A9524F4BF79B1F100CB476C724"/>
  </w:style>
  <w:style w:type="paragraph" w:customStyle="1" w:styleId="AB8030A6F4C84A8D924C2D7B5FA102C3">
    <w:name w:val="AB8030A6F4C84A8D924C2D7B5FA102C3"/>
  </w:style>
  <w:style w:type="paragraph" w:customStyle="1" w:styleId="ADEC49C6551843B096018E09EEFE6E1C">
    <w:name w:val="ADEC49C6551843B096018E09EEFE6E1C"/>
  </w:style>
  <w:style w:type="paragraph" w:customStyle="1" w:styleId="4C54187E4D0B4E3C834C51630F867489">
    <w:name w:val="4C54187E4D0B4E3C834C51630F867489"/>
  </w:style>
  <w:style w:type="paragraph" w:customStyle="1" w:styleId="9863FBDC10C546EDB9E386E95553B9D2">
    <w:name w:val="9863FBDC10C546EDB9E386E95553B9D2"/>
  </w:style>
  <w:style w:type="paragraph" w:customStyle="1" w:styleId="782323CC85AD45FE8C5C444ED36848BB">
    <w:name w:val="782323CC85AD45FE8C5C444ED36848BB"/>
  </w:style>
  <w:style w:type="paragraph" w:customStyle="1" w:styleId="316437E1FC2B4D25A42E28CD3C7B472F">
    <w:name w:val="316437E1FC2B4D25A42E28CD3C7B472F"/>
  </w:style>
  <w:style w:type="paragraph" w:customStyle="1" w:styleId="5A3BB87D68674CE783C71A2299A8BE97">
    <w:name w:val="5A3BB87D68674CE783C71A2299A8BE97"/>
    <w:rsid w:val="00003BF0"/>
  </w:style>
  <w:style w:type="paragraph" w:customStyle="1" w:styleId="A1D90161CA0A41AEA8B1F3592CEF3718">
    <w:name w:val="A1D90161CA0A41AEA8B1F3592CEF3718"/>
    <w:rsid w:val="00003BF0"/>
  </w:style>
  <w:style w:type="paragraph" w:customStyle="1" w:styleId="3F612389EC2946438B430C63E9D7F194">
    <w:name w:val="3F612389EC2946438B430C63E9D7F194"/>
    <w:rsid w:val="00003B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b63d366e-7468-4419-9614-c6ed98e60c10" ContentTypeId="0x01010063CC4759A810D64AB831E8AE1042BD3D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Ressource simple" ma:contentTypeID="0x01010063CC4759A810D64AB831E8AE1042BD3D00D51B95DBFCFEC24F887D1A1D9B1B5AD3" ma:contentTypeVersion="29" ma:contentTypeDescription="" ma:contentTypeScope="" ma:versionID="b19077fa5b2582d3b5f5cab148434adb">
  <xsd:schema xmlns:xsd="http://www.w3.org/2001/XMLSchema" xmlns:xs="http://www.w3.org/2001/XMLSchema" xmlns:p="http://schemas.microsoft.com/office/2006/metadata/properties" xmlns:ns1="http://schemas.microsoft.com/sharepoint/v3" xmlns:ns2="668a61b8-fb9f-462f-b303-c258b07ed3af" targetNamespace="http://schemas.microsoft.com/office/2006/metadata/properties" ma:root="true" ma:fieldsID="30eb4df253f16c56d50fa56214f5a376" ns1:_="" ns2:_="">
    <xsd:import namespace="http://schemas.microsoft.com/sharepoint/v3"/>
    <xsd:import namespace="668a61b8-fb9f-462f-b303-c258b07ed3af"/>
    <xsd:element name="properties">
      <xsd:complexType>
        <xsd:sequence>
          <xsd:element name="documentManagement">
            <xsd:complexType>
              <xsd:all>
                <xsd:element ref="ns2:Contributeur" minOccurs="0"/>
                <xsd:element ref="ns1:Language" minOccurs="0"/>
                <xsd:element ref="ns2:Infos_x0020_de_x0020_publication" minOccurs="0"/>
                <xsd:element ref="ns2:ModePlay" minOccurs="0"/>
                <xsd:element ref="ns2:Publication" minOccurs="0"/>
                <xsd:element ref="ns2:a748770f74294d258b496d167148dbe2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4" nillable="true" ma:displayName="Langue" ma:default="Français (France)" ma:format="Dropdown" ma:internalName="Language">
      <xsd:simpleType>
        <xsd:union memberTypes="dms:Text">
          <xsd:simpleType>
            <xsd:restriction base="dms:Choice">
              <xsd:enumeration value="Arabe (Arabie saoudite)"/>
              <xsd:enumeration value="Bulgare (Bulgarie)"/>
              <xsd:enumeration value="Chinois (R.A.S. de Hong Kong)"/>
              <xsd:enumeration value="Chinois (République populaire de Chine)"/>
              <xsd:enumeration value="Chinois (Taïwan)"/>
              <xsd:enumeration value="Croate (Croatie)"/>
              <xsd:enumeration value="Tchèque (République tchèque)"/>
              <xsd:enumeration value="Danois (Danemark)"/>
              <xsd:enumeration value="Néerlandais (Pays-Bas)"/>
              <xsd:enumeration value="Anglais"/>
              <xsd:enumeration value="Estonien (Estonie)"/>
              <xsd:enumeration value="Finnois (Finlande)"/>
              <xsd:enumeration value="Français (France)"/>
              <xsd:enumeration value="Allemand (Allemagne)"/>
              <xsd:enumeration value="Grec (Grèce)"/>
              <xsd:enumeration value="Hébreu (Israël)"/>
              <xsd:enumeration value="Hindi (Inde)"/>
              <xsd:enumeration value="Hongrois (Hongrie)"/>
              <xsd:enumeration value="Indonésien (Indonésie)"/>
              <xsd:enumeration value="Italien (Italie)"/>
              <xsd:enumeration value="Japonais (Japon)"/>
              <xsd:enumeration value="Coréen (Corée)"/>
              <xsd:enumeration value="Letton (Lettonie)"/>
              <xsd:enumeration value="Lituanien (Lituanie)"/>
              <xsd:enumeration value="Malais (Malaisie)"/>
              <xsd:enumeration value="Norvégien (Bokmal) (Norvège)"/>
              <xsd:enumeration value="Polonais (Pologne)"/>
              <xsd:enumeration value="Portugais (Brésil)"/>
              <xsd:enumeration value="Portugais (Portugal)"/>
              <xsd:enumeration value="Roumain (Roumanie)"/>
              <xsd:enumeration value="Russe (Russie)"/>
              <xsd:enumeration value="Serbe (Latin, Serbie)"/>
              <xsd:enumeration value="Slovaque (Slovaquie)"/>
              <xsd:enumeration value="Slovène (Slovénie)"/>
              <xsd:enumeration value="Espagnol (Espagne)"/>
              <xsd:enumeration value="Suédois (Suède)"/>
              <xsd:enumeration value="Thaï (Thaïlande)"/>
              <xsd:enumeration value="Turc (Turquie)"/>
              <xsd:enumeration value="Ukrainien (Ukraine)"/>
              <xsd:enumeration value="Ourdou (République islamique du Pakistan)"/>
              <xsd:enumeration value="Vietnamien (Vietnam)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8a61b8-fb9f-462f-b303-c258b07ed3af" elementFormDefault="qualified">
    <xsd:import namespace="http://schemas.microsoft.com/office/2006/documentManagement/types"/>
    <xsd:import namespace="http://schemas.microsoft.com/office/infopath/2007/PartnerControls"/>
    <xsd:element name="Contributeur" ma:index="2" nillable="true" ma:displayName="Contributeur" ma:default="Contribution collective AFPA" ma:internalName="Contributeur">
      <xsd:simpleType>
        <xsd:restriction base="dms:Text">
          <xsd:maxLength value="255"/>
        </xsd:restriction>
      </xsd:simpleType>
    </xsd:element>
    <xsd:element name="Infos_x0020_de_x0020_publication" ma:index="5" nillable="true" ma:displayName="Infos de publication" ma:internalName="Infos_x0020_de_x0020_publication">
      <xsd:simpleType>
        <xsd:restriction base="dms:Text">
          <xsd:maxLength value="255"/>
        </xsd:restriction>
      </xsd:simpleType>
    </xsd:element>
    <xsd:element name="ModePlay" ma:index="6" nillable="true" ma:displayName="ModePLAY" ma:internalName="ModePlay">
      <xsd:simpleType>
        <xsd:restriction base="dms:Text">
          <xsd:maxLength value="255"/>
        </xsd:restriction>
      </xsd:simpleType>
    </xsd:element>
    <xsd:element name="Publication" ma:index="7" nillable="true" ma:displayName="Publication" ma:default="0" ma:internalName="Publication">
      <xsd:simpleType>
        <xsd:restriction base="dms:Boolean"/>
      </xsd:simpleType>
    </xsd:element>
    <xsd:element name="a748770f74294d258b496d167148dbe2" ma:index="12" nillable="true" ma:taxonomy="true" ma:internalName="a748770f74294d258b496d167148dbe2" ma:taxonomyFieldName="S_x00e9_ance" ma:displayName="-" ma:default="" ma:fieldId="{a748770f-7429-4d25-8b49-6d167148dbe2}" ma:sspId="b63d366e-7468-4419-9614-c6ed98e60c10" ma:termSetId="00635404-0000-0000-0000-00000000000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bfb8eb92-0ac6-488f-afb3-3aff108bf45a}" ma:internalName="TaxCatchAll" ma:showField="CatchAllData" ma:web="67ab4112-1a85-4217-b961-379f8a81b1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4" nillable="true" ma:displayName="Taxonomy Catch All Column1" ma:hidden="true" ma:list="{bfb8eb92-0ac6-488f-afb3-3aff108bf45a}" ma:internalName="TaxCatchAllLabel" ma:readOnly="true" ma:showField="CatchAllDataLabel" ma:web="67ab4112-1a85-4217-b961-379f8a81b1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Type de contenu"/>
        <xsd:element ref="dc:title" minOccurs="0" maxOccurs="1" ma:index="1" ma:displayName="Séanc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tns:customPropertyEditors xmlns:tns="customStreamsXsn.xml">
  <tns:showOnOpen>true</tns:showOnOpen>
  <tns:defaultPropertyEditorNamespace>Propriétés Office</tns:defaultPropertyEditorNamespace>
</tns:customPropertyEditors>
</file>

<file path=customXml/item4.xml><?xml version="1.0" encoding="utf-8"?>
<?mso-contentType ?>
<spe:Receivers xmlns:spe="http://schemas.microsoft.com/sharepoint/events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fos_x0020_de_x0020_publication xmlns="668a61b8-fb9f-462f-b303-c258b07ed3af">PUB_OK_2015-04-14</Infos_x0020_de_x0020_publication>
    <Language xmlns="http://schemas.microsoft.com/sharepoint/v3">Français (France)</Language>
    <ModePlay xmlns="668a61b8-fb9f-462f-b303-c258b07ed3af" xsi:nil="true"/>
    <a748770f74294d258b496d167148dbe2 xmlns="668a61b8-fb9f-462f-b303-c258b07ed3af">
      <Terms xmlns="http://schemas.microsoft.com/office/infopath/2007/PartnerControls">
        <TermInfo xmlns="http://schemas.microsoft.com/office/infopath/2007/PartnerControls">
          <TermName xmlns="http://schemas.microsoft.com/office/infopath/2007/PartnerControls">SEA-004512-01 : Rechercher et communiquer des informations de façon efficace à l'aide d'outils collaboratifs moDL</TermName>
          <TermId xmlns="http://schemas.microsoft.com/office/infopath/2007/PartnerControls">00635404-0000-0000-0001-000000004512</TermId>
        </TermInfo>
      </Terms>
    </a748770f74294d258b496d167148dbe2>
    <Contributeur xmlns="668a61b8-fb9f-462f-b303-c258b07ed3af">Contribution collective AFPA</Contributeur>
    <Publication xmlns="668a61b8-fb9f-462f-b303-c258b07ed3af">false</Publication>
    <TaxCatchAll xmlns="668a61b8-fb9f-462f-b303-c258b07ed3af">
      <Value>2378</Value>
    </TaxCatchAll>
  </documentManagement>
</p:properties>
</file>

<file path=customXml/itemProps1.xml><?xml version="1.0" encoding="utf-8"?>
<ds:datastoreItem xmlns:ds="http://schemas.openxmlformats.org/officeDocument/2006/customXml" ds:itemID="{2A45EEC0-9C13-4F6F-981B-C22A6D03AEE4}"/>
</file>

<file path=customXml/itemProps2.xml><?xml version="1.0" encoding="utf-8"?>
<ds:datastoreItem xmlns:ds="http://schemas.openxmlformats.org/officeDocument/2006/customXml" ds:itemID="{943C83D9-9D89-42E8-A598-F77B64835D41}"/>
</file>

<file path=customXml/itemProps3.xml><?xml version="1.0" encoding="utf-8"?>
<ds:datastoreItem xmlns:ds="http://schemas.openxmlformats.org/officeDocument/2006/customXml" ds:itemID="{DEA87199-2424-4E7F-9203-256E45805BCB}"/>
</file>

<file path=customXml/itemProps4.xml><?xml version="1.0" encoding="utf-8"?>
<ds:datastoreItem xmlns:ds="http://schemas.openxmlformats.org/officeDocument/2006/customXml" ds:itemID="{DBFAF68A-4B61-4A7E-A365-08AD5406EC01}"/>
</file>

<file path=customXml/itemProps5.xml><?xml version="1.0" encoding="utf-8"?>
<ds:datastoreItem xmlns:ds="http://schemas.openxmlformats.org/officeDocument/2006/customXml" ds:itemID="{DDF39EEA-2ACD-40FB-BD97-90B69D56042F}"/>
</file>

<file path=customXml/itemProps6.xml><?xml version="1.0" encoding="utf-8"?>
<ds:datastoreItem xmlns:ds="http://schemas.openxmlformats.org/officeDocument/2006/customXml" ds:itemID="{51607802-4C5C-4665-959C-0F5174F10B7E}"/>
</file>

<file path=docProps/app.xml><?xml version="1.0" encoding="utf-8"?>
<Properties xmlns="http://schemas.openxmlformats.org/officeDocument/2006/extended-properties" xmlns:vt="http://schemas.openxmlformats.org/officeDocument/2006/docPropsVTypes">
  <Template>Memo.dotx</Template>
  <TotalTime>22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>Memo (Simple design)</vt:lpstr>
      <vt:lpstr/>
      <vt:lpstr>mémo</vt:lpstr>
    </vt:vector>
  </TitlesOfParts>
  <Company>       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(Simple design)</dc:title>
  <dc:creator>L’ensemble du personnel</dc:creator>
  <cp:lastModifiedBy>JB</cp:lastModifiedBy>
  <cp:revision>4</cp:revision>
  <cp:lastPrinted>2006-08-01T17:47:00Z</cp:lastPrinted>
  <dcterms:created xsi:type="dcterms:W3CDTF">2014-06-17T12:13:00Z</dcterms:created>
  <dcterms:modified xsi:type="dcterms:W3CDTF">2014-07-03T20:14:00Z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TC101731869990</vt:lpwstr>
  </property>
  <property fmtid="{D5CDD505-2E9C-101B-9397-08002B2CF9AE}" pid="4" name="_dlc_DocIdItemGuid">
    <vt:lpwstr>1c07bb59-060c-4fc1-82f7-48f8f0544ad6</vt:lpwstr>
  </property>
  <property fmtid="{D5CDD505-2E9C-101B-9397-08002B2CF9AE}" pid="5" name="Séance">
    <vt:lpwstr>2378;#SEA-004512-01 : Rechercher et communiquer des informations de façon efficace à l'aide d'outils collaboratifs moDL|00635404-0000-0000-0001-000000004512</vt:lpwstr>
  </property>
  <property fmtid="{D5CDD505-2E9C-101B-9397-08002B2CF9AE}" pid="6" name="_dlc_DocId">
    <vt:lpwstr>CPEXYNUXTDP6-1-93972</vt:lpwstr>
  </property>
  <property fmtid="{D5CDD505-2E9C-101B-9397-08002B2CF9AE}" pid="7" name="_dlc_DocIdUrl">
    <vt:lpwstr>http://bnr.exchange.ad.afpanet/sites/depot/_layouts/15/DocIdRedir.aspx?ID=CPEXYNUXTDP6-1-93972, CPEXYNUXTDP6-1-93972</vt:lpwstr>
  </property>
  <property fmtid="{D5CDD505-2E9C-101B-9397-08002B2CF9AE}" pid="8" name="_docset_NoMedatataSyncRequired">
    <vt:lpwstr>False</vt:lpwstr>
  </property>
  <property fmtid="{D5CDD505-2E9C-101B-9397-08002B2CF9AE}" pid="9" name="ContentTypeId">
    <vt:lpwstr>0x01010063CC4759A810D64AB831E8AE1042BD3D00D51B95DBFCFEC24F887D1A1D9B1B5AD3</vt:lpwstr>
  </property>
</Properties>
</file>