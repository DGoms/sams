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0"/>
        <w:gridCol w:w="3043"/>
        <w:gridCol w:w="3009"/>
      </w:tblGrid>
      <w:tr w:rsidR="00EE57F4" w14:paraId="7E77E918" w14:textId="77777777" w:rsidTr="00EE57F4">
        <w:trPr>
          <w:trHeight w:val="1170"/>
        </w:trPr>
        <w:tc>
          <w:tcPr>
            <w:tcW w:w="3070" w:type="dxa"/>
          </w:tcPr>
          <w:p w14:paraId="2109249B" w14:textId="77777777" w:rsidR="00EE57F4" w:rsidRDefault="00D05670" w:rsidP="00EE57F4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38120F7" wp14:editId="0BDA4E98">
                  <wp:extent cx="792480" cy="786384"/>
                  <wp:effectExtent l="0" t="0" r="762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image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vMerge w:val="restart"/>
            <w:vAlign w:val="center"/>
          </w:tcPr>
          <w:p w14:paraId="76CE0C92" w14:textId="77777777" w:rsidR="00EE57F4" w:rsidRPr="00EE57F4" w:rsidRDefault="00EE57F4" w:rsidP="00EE57F4">
            <w:pPr>
              <w:jc w:val="center"/>
              <w:rPr>
                <w:b/>
                <w:sz w:val="72"/>
              </w:rPr>
            </w:pPr>
            <w:r w:rsidRPr="005940F1">
              <w:rPr>
                <w:b/>
                <w:sz w:val="72"/>
                <w:highlight w:val="yellow"/>
              </w:rPr>
              <w:t>MEMO</w:t>
            </w:r>
          </w:p>
        </w:tc>
        <w:tc>
          <w:tcPr>
            <w:tcW w:w="3071" w:type="dxa"/>
            <w:vAlign w:val="center"/>
          </w:tcPr>
          <w:p w14:paraId="59C53B11" w14:textId="54F4E2AA" w:rsidR="00EE57F4" w:rsidRPr="005940F1" w:rsidRDefault="00EE57F4" w:rsidP="00D05670">
            <w:pPr>
              <w:jc w:val="center"/>
              <w:rPr>
                <w:highlight w:val="yellow"/>
              </w:rPr>
            </w:pPr>
            <w:r w:rsidRPr="005940F1">
              <w:rPr>
                <w:highlight w:val="yellow"/>
              </w:rPr>
              <w:t xml:space="preserve">Expéditeur : </w:t>
            </w:r>
            <w:r w:rsidR="001D6F7F" w:rsidRPr="005940F1">
              <w:rPr>
                <w:highlight w:val="yellow"/>
              </w:rPr>
              <w:t>Catherine CAILLAREC</w:t>
            </w:r>
          </w:p>
        </w:tc>
      </w:tr>
      <w:tr w:rsidR="00EE57F4" w14:paraId="664C1DA2" w14:textId="77777777" w:rsidTr="00EE57F4">
        <w:trPr>
          <w:trHeight w:val="1170"/>
        </w:trPr>
        <w:tc>
          <w:tcPr>
            <w:tcW w:w="3070" w:type="dxa"/>
            <w:vAlign w:val="center"/>
          </w:tcPr>
          <w:p w14:paraId="59362977" w14:textId="1C5E1BBF" w:rsidR="00EE57F4" w:rsidRDefault="00EE57F4" w:rsidP="00D05670">
            <w:pPr>
              <w:jc w:val="center"/>
            </w:pPr>
            <w:r>
              <w:t xml:space="preserve">Date : </w:t>
            </w:r>
            <w:r w:rsidR="001D6F7F">
              <w:t>12/03/N</w:t>
            </w:r>
          </w:p>
        </w:tc>
        <w:tc>
          <w:tcPr>
            <w:tcW w:w="3071" w:type="dxa"/>
            <w:vMerge/>
          </w:tcPr>
          <w:p w14:paraId="0DE19BDE" w14:textId="77777777" w:rsidR="00EE57F4" w:rsidRDefault="00EE57F4"/>
        </w:tc>
        <w:tc>
          <w:tcPr>
            <w:tcW w:w="3071" w:type="dxa"/>
            <w:vAlign w:val="center"/>
          </w:tcPr>
          <w:p w14:paraId="23253AC3" w14:textId="1369BE9E" w:rsidR="00EE57F4" w:rsidRPr="005940F1" w:rsidRDefault="00EE57F4" w:rsidP="00D05670">
            <w:pPr>
              <w:jc w:val="center"/>
              <w:rPr>
                <w:highlight w:val="yellow"/>
              </w:rPr>
            </w:pPr>
            <w:r w:rsidRPr="005940F1">
              <w:rPr>
                <w:highlight w:val="yellow"/>
              </w:rPr>
              <w:t xml:space="preserve">Destinataire : </w:t>
            </w:r>
            <w:r w:rsidR="001D6F7F" w:rsidRPr="005940F1">
              <w:rPr>
                <w:highlight w:val="yellow"/>
              </w:rPr>
              <w:t>Aux confrères de la profession</w:t>
            </w:r>
          </w:p>
        </w:tc>
      </w:tr>
    </w:tbl>
    <w:p w14:paraId="1119C50B" w14:textId="77777777" w:rsidR="007B636A" w:rsidRDefault="007B636A"/>
    <w:p w14:paraId="24A8EDC5" w14:textId="0E2B7F56" w:rsidR="00996418" w:rsidRDefault="00996418">
      <w:r w:rsidRPr="005940F1">
        <w:rPr>
          <w:color w:val="FF0000"/>
          <w:u w:val="single"/>
        </w:rPr>
        <w:t>Objet</w:t>
      </w:r>
      <w:r w:rsidRPr="005940F1">
        <w:rPr>
          <w:color w:val="FF0000"/>
        </w:rPr>
        <w:t xml:space="preserve"> : </w:t>
      </w:r>
      <w:r w:rsidR="001D6F7F" w:rsidRPr="005940F1">
        <w:rPr>
          <w:color w:val="FF0000"/>
        </w:rPr>
        <w:t xml:space="preserve">Annonce d’un départ de </w:t>
      </w:r>
      <w:r w:rsidR="001D6F7F">
        <w:t>retr</w:t>
      </w:r>
      <w:r w:rsidR="001D6F7F" w:rsidRPr="005940F1">
        <w:rPr>
          <w:highlight w:val="yellow"/>
        </w:rPr>
        <w:t>aire</w:t>
      </w:r>
      <w:r w:rsidR="001D6F7F">
        <w:t xml:space="preserve"> </w:t>
      </w:r>
    </w:p>
    <w:p w14:paraId="7FB66FEF" w14:textId="77777777" w:rsidR="00996418" w:rsidRDefault="00996418"/>
    <w:p w14:paraId="504548BF" w14:textId="77777777" w:rsidR="001D6F7F" w:rsidRDefault="001D6F7F" w:rsidP="001D6F7F">
      <w:pPr>
        <w:pStyle w:val="NormalWeb"/>
      </w:pPr>
      <w:r>
        <w:t>Chers confrères,</w:t>
      </w:r>
    </w:p>
    <w:p w14:paraId="0D0495B1" w14:textId="29E04CFC" w:rsidR="001D6F7F" w:rsidRDefault="001D6F7F" w:rsidP="001D6F7F">
      <w:pPr>
        <w:pStyle w:val="NormalWeb"/>
      </w:pPr>
      <w:r>
        <w:t xml:space="preserve">Nous tenons à vous informer que le Dr André MARTIN, prendra sa retraite bien méritée le 30 juin. </w:t>
      </w:r>
      <w:r w:rsidRPr="000D0142">
        <w:rPr>
          <w:highlight w:val="yellow"/>
        </w:rPr>
        <w:t>Nous tenons</w:t>
      </w:r>
      <w:r>
        <w:t xml:space="preserve"> à </w:t>
      </w:r>
      <w:r w:rsidR="000D0142" w:rsidRPr="000D0142">
        <w:rPr>
          <w:color w:val="FF0000"/>
        </w:rPr>
        <w:t>lui</w:t>
      </w:r>
      <w:r w:rsidR="000D0142">
        <w:t xml:space="preserve"> </w:t>
      </w:r>
      <w:r>
        <w:t>exprimer notre profonde gratitude pour ses années de dévouement et de service.</w:t>
      </w:r>
    </w:p>
    <w:p w14:paraId="03EF53AA" w14:textId="73AA68C5" w:rsidR="001D6F7F" w:rsidRDefault="001D6F7F" w:rsidP="001D6F7F">
      <w:pPr>
        <w:pStyle w:val="NormalWeb"/>
      </w:pPr>
      <w:r>
        <w:t>Nous avons le plaisir de vous annoncer que le Dr Joël FRIZON, son successeur, prendra la relève</w:t>
      </w:r>
      <w:r w:rsidR="00980686">
        <w:t xml:space="preserve"> et gardera le même planning pour les interventions. </w:t>
      </w:r>
      <w:r w:rsidR="000D0142" w:rsidRPr="000D0142">
        <w:rPr>
          <w:b/>
          <w:bCs/>
          <w:color w:val="FF0000"/>
        </w:rPr>
        <w:t>bien</w:t>
      </w:r>
    </w:p>
    <w:p w14:paraId="0F694241" w14:textId="004C107C" w:rsidR="001D6F7F" w:rsidRDefault="001D6F7F" w:rsidP="001D6F7F">
      <w:pPr>
        <w:pStyle w:val="NormalWeb"/>
      </w:pPr>
      <w:r>
        <w:t xml:space="preserve">Nous souhaitons au Dr MARTIN une retraite </w:t>
      </w:r>
      <w:r w:rsidRPr="005940F1">
        <w:rPr>
          <w:highlight w:val="yellow"/>
        </w:rPr>
        <w:t>paisi</w:t>
      </w:r>
      <w:r w:rsidR="00CE16DE">
        <w:rPr>
          <w:highlight w:val="yellow"/>
        </w:rPr>
        <w:t>ble</w:t>
      </w:r>
      <w:r w:rsidRPr="005940F1">
        <w:rPr>
          <w:highlight w:val="yellow"/>
        </w:rPr>
        <w:t>,</w:t>
      </w:r>
      <w:r>
        <w:t xml:space="preserve"> et nous accueillons le Dr FRIZON avec enthousiasme.</w:t>
      </w:r>
    </w:p>
    <w:p w14:paraId="5578B639" w14:textId="3546D44E" w:rsidR="001D6F7F" w:rsidRPr="005940F1" w:rsidRDefault="001D6F7F" w:rsidP="001D6F7F">
      <w:pPr>
        <w:pStyle w:val="NormalWeb"/>
        <w:rPr>
          <w:color w:val="FF0000"/>
        </w:rPr>
      </w:pPr>
      <w:r w:rsidRPr="005940F1">
        <w:rPr>
          <w:color w:val="FF0000"/>
        </w:rPr>
        <w:t>Veuillez croire, Mesdames, Messieurs, à l’assurance de ma considération distinguée</w:t>
      </w:r>
    </w:p>
    <w:p w14:paraId="14F12E12" w14:textId="77777777" w:rsidR="00DF15EB" w:rsidRDefault="00DF15EB"/>
    <w:p w14:paraId="35677ACB" w14:textId="01211920" w:rsidR="000D0142" w:rsidRPr="000D0142" w:rsidRDefault="000D0142">
      <w:pPr>
        <w:rPr>
          <w:color w:val="FF0000"/>
        </w:rPr>
      </w:pPr>
      <w:r w:rsidRPr="000D0142">
        <w:rPr>
          <w:color w:val="FF0000"/>
          <w:highlight w:val="yellow"/>
        </w:rPr>
        <w:t>Des maladresses et des plus</w:t>
      </w:r>
      <w:r w:rsidR="00CE16DE">
        <w:rPr>
          <w:color w:val="FF0000"/>
        </w:rPr>
        <w:t xml:space="preserve"> </w:t>
      </w:r>
    </w:p>
    <w:sectPr w:rsidR="000D0142" w:rsidRPr="000D0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23056" w14:textId="77777777" w:rsidR="007F46FB" w:rsidRDefault="007F46FB" w:rsidP="00EE57F4">
      <w:pPr>
        <w:spacing w:after="0" w:line="240" w:lineRule="auto"/>
      </w:pPr>
      <w:r>
        <w:separator/>
      </w:r>
    </w:p>
  </w:endnote>
  <w:endnote w:type="continuationSeparator" w:id="0">
    <w:p w14:paraId="0F8CD1DB" w14:textId="77777777" w:rsidR="007F46FB" w:rsidRDefault="007F46FB" w:rsidP="00EE5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CE079" w14:textId="77777777" w:rsidR="007F46FB" w:rsidRDefault="007F46FB" w:rsidP="00EE57F4">
      <w:pPr>
        <w:spacing w:after="0" w:line="240" w:lineRule="auto"/>
      </w:pPr>
      <w:r>
        <w:separator/>
      </w:r>
    </w:p>
  </w:footnote>
  <w:footnote w:type="continuationSeparator" w:id="0">
    <w:p w14:paraId="5B87825B" w14:textId="77777777" w:rsidR="007F46FB" w:rsidRDefault="007F46FB" w:rsidP="00EE5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36A8"/>
    <w:multiLevelType w:val="hybridMultilevel"/>
    <w:tmpl w:val="36A0F5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960F0"/>
    <w:multiLevelType w:val="hybridMultilevel"/>
    <w:tmpl w:val="20B632E4"/>
    <w:lvl w:ilvl="0" w:tplc="D3F6235E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7F"/>
    <w:rsid w:val="000062A5"/>
    <w:rsid w:val="00040703"/>
    <w:rsid w:val="00090E3F"/>
    <w:rsid w:val="000A21D7"/>
    <w:rsid w:val="000D0142"/>
    <w:rsid w:val="00163811"/>
    <w:rsid w:val="0018727F"/>
    <w:rsid w:val="001B7EB9"/>
    <w:rsid w:val="001D6F7F"/>
    <w:rsid w:val="004005FE"/>
    <w:rsid w:val="00527451"/>
    <w:rsid w:val="005940F1"/>
    <w:rsid w:val="007B636A"/>
    <w:rsid w:val="007C595B"/>
    <w:rsid w:val="007F46FB"/>
    <w:rsid w:val="00843460"/>
    <w:rsid w:val="008F00AA"/>
    <w:rsid w:val="00980686"/>
    <w:rsid w:val="00996418"/>
    <w:rsid w:val="00B94990"/>
    <w:rsid w:val="00BE1FCA"/>
    <w:rsid w:val="00C45F40"/>
    <w:rsid w:val="00CE16DE"/>
    <w:rsid w:val="00D05670"/>
    <w:rsid w:val="00DF15EB"/>
    <w:rsid w:val="00EE57F4"/>
    <w:rsid w:val="00F54A6C"/>
    <w:rsid w:val="00FF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AD15CD"/>
  <w15:docId w15:val="{AA4F616D-3F3D-4A65-A5AB-79B24C13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E5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57F4"/>
  </w:style>
  <w:style w:type="paragraph" w:styleId="Pieddepage">
    <w:name w:val="footer"/>
    <w:basedOn w:val="Normal"/>
    <w:link w:val="PieddepageCar"/>
    <w:uiPriority w:val="99"/>
    <w:unhideWhenUsed/>
    <w:rsid w:val="00EE5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57F4"/>
  </w:style>
  <w:style w:type="paragraph" w:styleId="Textedebulles">
    <w:name w:val="Balloon Text"/>
    <w:basedOn w:val="Normal"/>
    <w:link w:val="TextedebullesCar"/>
    <w:uiPriority w:val="99"/>
    <w:semiHidden/>
    <w:unhideWhenUsed/>
    <w:rsid w:val="00EE5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57F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E5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45F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6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ureau\ECF\Mod&#232;le_M&#233;m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54411d-a5c4-470a-841b-aa7ed6067c1e">
      <Terms xmlns="http://schemas.microsoft.com/office/infopath/2007/PartnerControls"/>
    </lcf76f155ced4ddcb4097134ff3c332f>
    <TaxCatchAll xmlns="53372cdc-95f2-48c2-b74f-fcbdb6385db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4640E2F952240B4A38E86C8ACBA9F" ma:contentTypeVersion="15" ma:contentTypeDescription="Crée un document." ma:contentTypeScope="" ma:versionID="44aa417462a6c1bc444549aa42de1179">
  <xsd:schema xmlns:xsd="http://www.w3.org/2001/XMLSchema" xmlns:xs="http://www.w3.org/2001/XMLSchema" xmlns:p="http://schemas.microsoft.com/office/2006/metadata/properties" xmlns:ns2="d854411d-a5c4-470a-841b-aa7ed6067c1e" xmlns:ns3="53372cdc-95f2-48c2-b74f-fcbdb6385db9" targetNamespace="http://schemas.microsoft.com/office/2006/metadata/properties" ma:root="true" ma:fieldsID="4b52b1057d7c206514b07117f2fc5dc8" ns2:_="" ns3:_="">
    <xsd:import namespace="d854411d-a5c4-470a-841b-aa7ed6067c1e"/>
    <xsd:import namespace="53372cdc-95f2-48c2-b74f-fcbdb6385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4411d-a5c4-470a-841b-aa7ed6067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3ff27869-bdc0-4c94-997a-7af7c7ce84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72cdc-95f2-48c2-b74f-fcbdb6385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5dd2540-359f-4331-950c-e3dfd484d1e9}" ma:internalName="TaxCatchAll" ma:showField="CatchAllData" ma:web="53372cdc-95f2-48c2-b74f-fcbdb6385d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AC3B29-50A3-403B-9973-4D952C033730}">
  <ds:schemaRefs>
    <ds:schemaRef ds:uri="http://schemas.microsoft.com/office/2006/metadata/properties"/>
    <ds:schemaRef ds:uri="http://schemas.microsoft.com/office/infopath/2007/PartnerControls"/>
    <ds:schemaRef ds:uri="d854411d-a5c4-470a-841b-aa7ed6067c1e"/>
    <ds:schemaRef ds:uri="53372cdc-95f2-48c2-b74f-fcbdb6385db9"/>
  </ds:schemaRefs>
</ds:datastoreItem>
</file>

<file path=customXml/itemProps2.xml><?xml version="1.0" encoding="utf-8"?>
<ds:datastoreItem xmlns:ds="http://schemas.openxmlformats.org/officeDocument/2006/customXml" ds:itemID="{EAF465FD-D8BA-49E6-9687-7534A83C94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9B8DA0-5858-4DF9-879E-20E42E2967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54411d-a5c4-470a-841b-aa7ed6067c1e"/>
    <ds:schemaRef ds:uri="53372cdc-95f2-48c2-b74f-fcbdb6385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Modèle_Mémo.dotx</Template>
  <TotalTime>19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Doudou</dc:creator>
  <cp:lastModifiedBy>Doudou</cp:lastModifiedBy>
  <cp:revision>6</cp:revision>
  <dcterms:created xsi:type="dcterms:W3CDTF">2024-07-25T16:36:00Z</dcterms:created>
  <dcterms:modified xsi:type="dcterms:W3CDTF">2024-08-08T17:27:00Z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0x010100BEB4640E2F952240B4A38E86C8ACBA9F</vt:lpwstr>
  </property>
  <property fmtid="{D5CDD505-2E9C-101B-9397-08002B2CF9AE}" pid="3" name="Order">
    <vt:r8>6786100</vt:r8>
  </property>
</Properties>
</file>