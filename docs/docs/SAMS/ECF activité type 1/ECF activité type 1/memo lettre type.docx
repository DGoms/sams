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0"/>
        <w:gridCol w:w="3043"/>
        <w:gridCol w:w="3009"/>
      </w:tblGrid>
      <w:tr w:rsidR="00EE57F4" w:rsidRPr="00E6258A" w14:paraId="0C35E7C0" w14:textId="77777777" w:rsidTr="00EE57F4">
        <w:trPr>
          <w:trHeight w:val="1170"/>
        </w:trPr>
        <w:tc>
          <w:tcPr>
            <w:tcW w:w="3070" w:type="dxa"/>
          </w:tcPr>
          <w:p w14:paraId="5ECDB68B" w14:textId="77777777" w:rsidR="00EE57F4" w:rsidRDefault="00D05670" w:rsidP="00EE57F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0C1CE72" wp14:editId="46199D17">
                  <wp:extent cx="792480" cy="786384"/>
                  <wp:effectExtent l="0" t="0" r="762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mag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Merge w:val="restart"/>
            <w:vAlign w:val="center"/>
          </w:tcPr>
          <w:p w14:paraId="14E0D661" w14:textId="77777777" w:rsidR="00EE57F4" w:rsidRPr="00EE57F4" w:rsidRDefault="00EE57F4" w:rsidP="00EE57F4">
            <w:pPr>
              <w:jc w:val="center"/>
              <w:rPr>
                <w:b/>
                <w:sz w:val="72"/>
              </w:rPr>
            </w:pPr>
            <w:r w:rsidRPr="00EE57F4">
              <w:rPr>
                <w:b/>
                <w:sz w:val="72"/>
              </w:rPr>
              <w:t>MEMO</w:t>
            </w:r>
          </w:p>
        </w:tc>
        <w:tc>
          <w:tcPr>
            <w:tcW w:w="3071" w:type="dxa"/>
            <w:vAlign w:val="center"/>
          </w:tcPr>
          <w:p w14:paraId="108CFF96" w14:textId="0EB082B5" w:rsidR="00EE57F4" w:rsidRPr="00E6258A" w:rsidRDefault="00EE57F4" w:rsidP="00D05670">
            <w:pPr>
              <w:jc w:val="center"/>
            </w:pPr>
            <w:r w:rsidRPr="00E6258A">
              <w:t xml:space="preserve">Expéditeur : </w:t>
            </w:r>
            <w:r w:rsidR="003A3330" w:rsidRPr="00E6258A">
              <w:t>DENIS Bernard</w:t>
            </w:r>
          </w:p>
        </w:tc>
      </w:tr>
      <w:tr w:rsidR="00EE57F4" w:rsidRPr="00E6258A" w14:paraId="79577157" w14:textId="77777777" w:rsidTr="00EE57F4">
        <w:trPr>
          <w:trHeight w:val="1170"/>
        </w:trPr>
        <w:tc>
          <w:tcPr>
            <w:tcW w:w="3070" w:type="dxa"/>
            <w:vAlign w:val="center"/>
          </w:tcPr>
          <w:p w14:paraId="0B086474" w14:textId="70825B3C" w:rsidR="00EE57F4" w:rsidRPr="00E6258A" w:rsidRDefault="00EE57F4" w:rsidP="00D05670">
            <w:pPr>
              <w:jc w:val="center"/>
            </w:pPr>
            <w:r w:rsidRPr="00E6258A">
              <w:t xml:space="preserve">Date : </w:t>
            </w:r>
            <w:r w:rsidR="008A61BD" w:rsidRPr="00E6258A">
              <w:t>12/03/N</w:t>
            </w:r>
          </w:p>
        </w:tc>
        <w:tc>
          <w:tcPr>
            <w:tcW w:w="3071" w:type="dxa"/>
            <w:vMerge/>
          </w:tcPr>
          <w:p w14:paraId="5C02765A" w14:textId="77777777" w:rsidR="00EE57F4" w:rsidRDefault="00EE57F4"/>
        </w:tc>
        <w:tc>
          <w:tcPr>
            <w:tcW w:w="3071" w:type="dxa"/>
            <w:vAlign w:val="center"/>
          </w:tcPr>
          <w:p w14:paraId="65834E15" w14:textId="75B94C8B" w:rsidR="00EE57F4" w:rsidRPr="00E6258A" w:rsidRDefault="00EE57F4" w:rsidP="00D05670">
            <w:pPr>
              <w:jc w:val="center"/>
            </w:pPr>
            <w:r w:rsidRPr="00E6258A">
              <w:t xml:space="preserve">Destinataire : </w:t>
            </w:r>
            <w:r w:rsidR="003A3330" w:rsidRPr="00E6258A">
              <w:t>Catherine</w:t>
            </w:r>
          </w:p>
        </w:tc>
      </w:tr>
    </w:tbl>
    <w:p w14:paraId="2AA3FE28" w14:textId="77777777" w:rsidR="007B636A" w:rsidRDefault="007B636A"/>
    <w:p w14:paraId="5D6E7A9A" w14:textId="6E2BC14F" w:rsidR="003A3330" w:rsidRPr="00E6258A" w:rsidRDefault="00996418" w:rsidP="003A3330">
      <w:r w:rsidRPr="00E6258A">
        <w:rPr>
          <w:u w:val="single"/>
        </w:rPr>
        <w:t>Objet</w:t>
      </w:r>
      <w:r w:rsidRPr="00E6258A">
        <w:t xml:space="preserve"> : </w:t>
      </w:r>
      <w:r w:rsidR="003A3330" w:rsidRPr="00E6258A">
        <w:t>Confirmation de votre rendez-vous médical</w:t>
      </w:r>
    </w:p>
    <w:p w14:paraId="0E93DA7A" w14:textId="77777777" w:rsidR="003A3330" w:rsidRPr="00E6258A" w:rsidRDefault="003A3330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258A">
        <w:rPr>
          <w:rFonts w:eastAsia="Times New Roman" w:cs="Times New Roman"/>
          <w:sz w:val="24"/>
          <w:szCs w:val="24"/>
          <w:lang w:eastAsia="fr-FR"/>
        </w:rPr>
        <w:t>Madame, Monsieur,</w:t>
      </w:r>
    </w:p>
    <w:p w14:paraId="6D557351" w14:textId="77777777" w:rsidR="003A3330" w:rsidRPr="00E6258A" w:rsidRDefault="003A3330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258A">
        <w:rPr>
          <w:rFonts w:eastAsia="Times New Roman" w:cs="Times New Roman"/>
          <w:sz w:val="24"/>
          <w:szCs w:val="24"/>
          <w:lang w:eastAsia="fr-FR"/>
        </w:rPr>
        <w:t xml:space="preserve">Nous vous remercions d’avoir pris rendez-vous auprès de notre établissement. </w:t>
      </w:r>
    </w:p>
    <w:p w14:paraId="593122EE" w14:textId="6DE87BEA" w:rsidR="003A3330" w:rsidRPr="00E6258A" w:rsidRDefault="003A3330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258A">
        <w:rPr>
          <w:rFonts w:eastAsia="Times New Roman" w:cs="Times New Roman"/>
          <w:sz w:val="24"/>
          <w:szCs w:val="24"/>
          <w:lang w:eastAsia="fr-FR"/>
        </w:rPr>
        <w:t>Nous vous confirmons par la présente votre consultation avec le Dr Nom du Médecin le Date du Rendez-vous à Heure du Rendez-vous.</w:t>
      </w:r>
    </w:p>
    <w:p w14:paraId="7B172A82" w14:textId="2598B102" w:rsidR="003A3330" w:rsidRPr="00E6258A" w:rsidRDefault="003A3330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258A">
        <w:rPr>
          <w:rFonts w:eastAsia="Times New Roman" w:cs="Times New Roman"/>
          <w:sz w:val="24"/>
          <w:szCs w:val="24"/>
          <w:lang w:eastAsia="fr-FR"/>
        </w:rPr>
        <w:t>Afin de faciliter le bon déroulement de votre consultation, nous vous prions de bien vouloir vous munir de tous les documents nécessaires.</w:t>
      </w:r>
    </w:p>
    <w:p w14:paraId="42C6C539" w14:textId="289583AA" w:rsidR="003A3330" w:rsidRPr="00E6258A" w:rsidRDefault="003A3330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258A">
        <w:rPr>
          <w:rFonts w:eastAsia="Times New Roman" w:cs="Times New Roman"/>
          <w:sz w:val="24"/>
          <w:szCs w:val="24"/>
          <w:lang w:eastAsia="fr-FR"/>
        </w:rPr>
        <w:t>Votre présence à ce rendez-vous est essentielle.</w:t>
      </w:r>
      <w:r w:rsidR="00E6258A" w:rsidRPr="00E6258A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E6258A">
        <w:rPr>
          <w:rFonts w:eastAsia="Times New Roman" w:cs="Times New Roman"/>
          <w:sz w:val="24"/>
          <w:szCs w:val="24"/>
          <w:lang w:eastAsia="fr-FR"/>
        </w:rPr>
        <w:t>En cas d’empêchement, nous vous demandons de bien vouloir nous informer le plus tôt possible afin de pouvoir réorganiser notre planning et permettre à un autre patient de bénéficier de ce créneau.</w:t>
      </w:r>
    </w:p>
    <w:p w14:paraId="5E88E942" w14:textId="77777777" w:rsidR="003A3330" w:rsidRPr="00E6258A" w:rsidRDefault="003A3330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258A">
        <w:rPr>
          <w:rFonts w:eastAsia="Times New Roman" w:cs="Times New Roman"/>
          <w:sz w:val="24"/>
          <w:szCs w:val="24"/>
          <w:lang w:eastAsia="fr-FR"/>
        </w:rPr>
        <w:t>Nous vous remercions de votre compréhension et restons à votre disposition pour toute information complémentaire.</w:t>
      </w:r>
    </w:p>
    <w:p w14:paraId="456962BE" w14:textId="77777777" w:rsidR="003A3330" w:rsidRPr="00E6258A" w:rsidRDefault="003A3330" w:rsidP="003A333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6258A">
        <w:rPr>
          <w:rFonts w:eastAsia="Times New Roman" w:cs="Times New Roman"/>
          <w:sz w:val="24"/>
          <w:szCs w:val="24"/>
          <w:lang w:eastAsia="fr-FR"/>
        </w:rPr>
        <w:t>Cordialement,</w:t>
      </w:r>
    </w:p>
    <w:p w14:paraId="4C79F21D" w14:textId="77777777" w:rsidR="00996418" w:rsidRDefault="00996418"/>
    <w:p w14:paraId="7D4A26DC" w14:textId="77777777" w:rsidR="00DF15EB" w:rsidRDefault="00DF15EB"/>
    <w:sectPr w:rsidR="00DF1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B550" w14:textId="77777777" w:rsidR="006B6340" w:rsidRDefault="006B6340" w:rsidP="00EE57F4">
      <w:pPr>
        <w:spacing w:after="0" w:line="240" w:lineRule="auto"/>
      </w:pPr>
      <w:r>
        <w:separator/>
      </w:r>
    </w:p>
  </w:endnote>
  <w:endnote w:type="continuationSeparator" w:id="0">
    <w:p w14:paraId="27CCB977" w14:textId="77777777" w:rsidR="006B6340" w:rsidRDefault="006B6340" w:rsidP="00EE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A444" w14:textId="77777777" w:rsidR="006B6340" w:rsidRDefault="006B6340" w:rsidP="00EE57F4">
      <w:pPr>
        <w:spacing w:after="0" w:line="240" w:lineRule="auto"/>
      </w:pPr>
      <w:r>
        <w:separator/>
      </w:r>
    </w:p>
  </w:footnote>
  <w:footnote w:type="continuationSeparator" w:id="0">
    <w:p w14:paraId="7CA98679" w14:textId="77777777" w:rsidR="006B6340" w:rsidRDefault="006B6340" w:rsidP="00EE5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6A8"/>
    <w:multiLevelType w:val="hybridMultilevel"/>
    <w:tmpl w:val="36A0F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51C9"/>
    <w:multiLevelType w:val="multilevel"/>
    <w:tmpl w:val="92C2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960F0"/>
    <w:multiLevelType w:val="hybridMultilevel"/>
    <w:tmpl w:val="20B632E4"/>
    <w:lvl w:ilvl="0" w:tplc="D3F6235E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BD"/>
    <w:rsid w:val="00040703"/>
    <w:rsid w:val="000A21D7"/>
    <w:rsid w:val="00163811"/>
    <w:rsid w:val="0018727F"/>
    <w:rsid w:val="001B7EB9"/>
    <w:rsid w:val="003A3330"/>
    <w:rsid w:val="003E36DE"/>
    <w:rsid w:val="004005FE"/>
    <w:rsid w:val="00527451"/>
    <w:rsid w:val="006B6340"/>
    <w:rsid w:val="007B636A"/>
    <w:rsid w:val="007C595B"/>
    <w:rsid w:val="00843460"/>
    <w:rsid w:val="008A61BD"/>
    <w:rsid w:val="008F00AA"/>
    <w:rsid w:val="00996418"/>
    <w:rsid w:val="00B94990"/>
    <w:rsid w:val="00C45F40"/>
    <w:rsid w:val="00D05670"/>
    <w:rsid w:val="00DF15EB"/>
    <w:rsid w:val="00E6258A"/>
    <w:rsid w:val="00EE57F4"/>
    <w:rsid w:val="00F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44094"/>
  <w15:docId w15:val="{730A9FB3-7AB9-4983-A4EB-F5DAE053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5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7F4"/>
  </w:style>
  <w:style w:type="paragraph" w:styleId="Pieddepage">
    <w:name w:val="footer"/>
    <w:basedOn w:val="Normal"/>
    <w:link w:val="PieddepageCar"/>
    <w:uiPriority w:val="99"/>
    <w:unhideWhenUsed/>
    <w:rsid w:val="00EE5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57F4"/>
  </w:style>
  <w:style w:type="paragraph" w:styleId="Textedebulles">
    <w:name w:val="Balloon Text"/>
    <w:basedOn w:val="Normal"/>
    <w:link w:val="TextedebullesCar"/>
    <w:uiPriority w:val="99"/>
    <w:semiHidden/>
    <w:unhideWhenUsed/>
    <w:rsid w:val="00EE5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57F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E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45F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3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A3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\ECF\Mod&#232;le_M&#233;m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4640E2F952240B4A38E86C8ACBA9F" ma:contentTypeVersion="15" ma:contentTypeDescription="Crée un document." ma:contentTypeScope="" ma:versionID="44aa417462a6c1bc444549aa42de1179">
  <xsd:schema xmlns:xsd="http://www.w3.org/2001/XMLSchema" xmlns:xs="http://www.w3.org/2001/XMLSchema" xmlns:p="http://schemas.microsoft.com/office/2006/metadata/properties" xmlns:ns2="d854411d-a5c4-470a-841b-aa7ed6067c1e" xmlns:ns3="53372cdc-95f2-48c2-b74f-fcbdb6385db9" targetNamespace="http://schemas.microsoft.com/office/2006/metadata/properties" ma:root="true" ma:fieldsID="4b52b1057d7c206514b07117f2fc5dc8" ns2:_="" ns3:_="">
    <xsd:import namespace="d854411d-a5c4-470a-841b-aa7ed6067c1e"/>
    <xsd:import namespace="53372cdc-95f2-48c2-b74f-fcbdb6385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4411d-a5c4-470a-841b-aa7ed6067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72cdc-95f2-48c2-b74f-fcbdb6385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5dd2540-359f-4331-950c-e3dfd484d1e9}" ma:internalName="TaxCatchAll" ma:showField="CatchAllData" ma:web="53372cdc-95f2-48c2-b74f-fcbdb6385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54411d-a5c4-470a-841b-aa7ed6067c1e">
      <Terms xmlns="http://schemas.microsoft.com/office/infopath/2007/PartnerControls"/>
    </lcf76f155ced4ddcb4097134ff3c332f>
    <TaxCatchAll xmlns="53372cdc-95f2-48c2-b74f-fcbdb6385d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9B8DA0-5858-4DF9-879E-20E42E296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4411d-a5c4-470a-841b-aa7ed6067c1e"/>
    <ds:schemaRef ds:uri="53372cdc-95f2-48c2-b74f-fcbdb6385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AC3B29-50A3-403B-9973-4D952C033730}">
  <ds:schemaRefs>
    <ds:schemaRef ds:uri="http://schemas.microsoft.com/office/2006/metadata/properties"/>
    <ds:schemaRef ds:uri="http://schemas.microsoft.com/office/infopath/2007/PartnerControls"/>
    <ds:schemaRef ds:uri="d854411d-a5c4-470a-841b-aa7ed6067c1e"/>
    <ds:schemaRef ds:uri="53372cdc-95f2-48c2-b74f-fcbdb6385db9"/>
  </ds:schemaRefs>
</ds:datastoreItem>
</file>

<file path=customXml/itemProps3.xml><?xml version="1.0" encoding="utf-8"?>
<ds:datastoreItem xmlns:ds="http://schemas.openxmlformats.org/officeDocument/2006/customXml" ds:itemID="{EAF465FD-D8BA-49E6-9687-7534A83C94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Modèle_Mémo.dotx</Template>
  <TotalTime>9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Doudou</cp:lastModifiedBy>
  <cp:revision>2</cp:revision>
  <dcterms:created xsi:type="dcterms:W3CDTF">2024-07-25T14:57:00Z</dcterms:created>
  <dcterms:modified xsi:type="dcterms:W3CDTF">2024-07-26T08:58:00Z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0x010100BEB4640E2F952240B4A38E86C8ACBA9F</vt:lpwstr>
  </property>
  <property fmtid="{D5CDD505-2E9C-101B-9397-08002B2CF9AE}" pid="3" name="Order">
    <vt:r8>6786100</vt:r8>
  </property>
</Properties>
</file>